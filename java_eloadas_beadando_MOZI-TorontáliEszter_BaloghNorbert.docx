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F151B0" w14:textId="7B212C57" w:rsidR="00BC1D68" w:rsidRDefault="00BC1D68">
      <w:r w:rsidRPr="00A07096">
        <w:rPr>
          <w:rFonts w:ascii="Arial" w:hAnsi="Arial" w:cs="Arial"/>
          <w:noProof/>
          <w:color w:val="000000" w:themeColor="text1"/>
          <w:sz w:val="32"/>
          <w:lang w:eastAsia="hu-HU"/>
        </w:rPr>
        <w:drawing>
          <wp:inline distT="0" distB="0" distL="0" distR="0" wp14:anchorId="42AEF446" wp14:editId="4CDE0635">
            <wp:extent cx="5558118" cy="1447800"/>
            <wp:effectExtent l="0" t="0" r="0" b="0"/>
            <wp:docPr id="10" name="Kép 8" descr="A képen szöveg látható&#10;&#10;Automatikusan generált leírás">
              <a:extLst xmlns:a="http://schemas.openxmlformats.org/drawingml/2006/main">
                <a:ext uri="{FF2B5EF4-FFF2-40B4-BE49-F238E27FC236}">
                  <a16:creationId xmlns:a16="http://schemas.microsoft.com/office/drawing/2014/main" id="{9331959A-F1EB-BC93-3835-A4E42762605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ép 8" descr="A képen szöveg látható&#10;&#10;Automatikusan generált leírás">
                      <a:extLst>
                        <a:ext uri="{FF2B5EF4-FFF2-40B4-BE49-F238E27FC236}">
                          <a16:creationId xmlns:a16="http://schemas.microsoft.com/office/drawing/2014/main" id="{9331959A-F1EB-BC93-3835-A4E42762605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788" t="34316" r="14946" b="34440"/>
                    <a:stretch/>
                  </pic:blipFill>
                  <pic:spPr>
                    <a:xfrm>
                      <a:off x="0" y="0"/>
                      <a:ext cx="5569971" cy="1450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5CB86" w14:textId="77777777" w:rsidR="00BC1D68" w:rsidRDefault="00BC1D68"/>
    <w:p w14:paraId="4938E186" w14:textId="77777777" w:rsidR="00BC1D68" w:rsidRDefault="00BC1D68"/>
    <w:p w14:paraId="34A3D9D1" w14:textId="77777777" w:rsidR="00BC1D68" w:rsidRDefault="00BC1D68"/>
    <w:p w14:paraId="39AC054F" w14:textId="77777777" w:rsidR="00BC1D68" w:rsidRDefault="00BC1D68"/>
    <w:p w14:paraId="6691D6E0" w14:textId="77777777" w:rsidR="001276FE" w:rsidRDefault="00E03B8A" w:rsidP="00551D37">
      <w:pPr>
        <w:jc w:val="center"/>
        <w:rPr>
          <w:sz w:val="72"/>
          <w:szCs w:val="72"/>
        </w:rPr>
      </w:pPr>
      <w:r>
        <w:rPr>
          <w:sz w:val="72"/>
          <w:szCs w:val="72"/>
        </w:rPr>
        <w:t xml:space="preserve">MOZI </w:t>
      </w:r>
    </w:p>
    <w:p w14:paraId="3D14EF0A" w14:textId="3F1F5A13" w:rsidR="00BC1D68" w:rsidRPr="001276FE" w:rsidRDefault="001276FE" w:rsidP="00551D37">
      <w:pPr>
        <w:jc w:val="center"/>
        <w:rPr>
          <w:i/>
          <w:iCs/>
          <w:sz w:val="40"/>
          <w:szCs w:val="40"/>
        </w:rPr>
      </w:pPr>
      <w:r w:rsidRPr="001276FE">
        <w:rPr>
          <w:i/>
          <w:iCs/>
          <w:sz w:val="72"/>
          <w:szCs w:val="72"/>
        </w:rPr>
        <w:t>/</w:t>
      </w:r>
      <w:r w:rsidR="00E03B8A" w:rsidRPr="001276FE">
        <w:rPr>
          <w:i/>
          <w:iCs/>
          <w:sz w:val="72"/>
          <w:szCs w:val="72"/>
        </w:rPr>
        <w:t>előadás beadandó</w:t>
      </w:r>
      <w:r w:rsidRPr="001276FE">
        <w:rPr>
          <w:i/>
          <w:iCs/>
          <w:sz w:val="72"/>
          <w:szCs w:val="72"/>
        </w:rPr>
        <w:t>/</w:t>
      </w:r>
    </w:p>
    <w:p w14:paraId="284A7580" w14:textId="77777777" w:rsidR="00BC1D68" w:rsidRDefault="00BC1D68">
      <w:pPr>
        <w:rPr>
          <w:sz w:val="40"/>
          <w:szCs w:val="40"/>
        </w:rPr>
      </w:pPr>
    </w:p>
    <w:p w14:paraId="4B59D089" w14:textId="4AADA2F8" w:rsidR="00BC1D68" w:rsidRDefault="00E03B8A" w:rsidP="00BC1D68">
      <w:pPr>
        <w:jc w:val="center"/>
        <w:rPr>
          <w:sz w:val="40"/>
          <w:szCs w:val="40"/>
        </w:rPr>
      </w:pPr>
      <w:r>
        <w:rPr>
          <w:sz w:val="40"/>
          <w:szCs w:val="40"/>
        </w:rPr>
        <w:t>BALOGH NORBERT</w:t>
      </w:r>
    </w:p>
    <w:p w14:paraId="597CF5FA" w14:textId="0F4F7DB4" w:rsidR="00BC1D68" w:rsidRDefault="00E03B8A" w:rsidP="00E10668">
      <w:pPr>
        <w:jc w:val="center"/>
        <w:rPr>
          <w:sz w:val="32"/>
          <w:szCs w:val="32"/>
        </w:rPr>
      </w:pPr>
      <w:r>
        <w:rPr>
          <w:sz w:val="32"/>
          <w:szCs w:val="32"/>
        </w:rPr>
        <w:t>I2I25Q</w:t>
      </w:r>
    </w:p>
    <w:p w14:paraId="05E18AF3" w14:textId="77777777" w:rsidR="006839FE" w:rsidRDefault="006839FE" w:rsidP="00E10668">
      <w:pPr>
        <w:jc w:val="center"/>
        <w:rPr>
          <w:sz w:val="32"/>
          <w:szCs w:val="32"/>
        </w:rPr>
      </w:pPr>
    </w:p>
    <w:p w14:paraId="4B595122" w14:textId="6FB36D6A" w:rsidR="006839FE" w:rsidRDefault="00E03B8A" w:rsidP="006839FE">
      <w:pPr>
        <w:jc w:val="center"/>
        <w:rPr>
          <w:sz w:val="40"/>
          <w:szCs w:val="40"/>
        </w:rPr>
      </w:pPr>
      <w:r>
        <w:rPr>
          <w:sz w:val="40"/>
          <w:szCs w:val="40"/>
        </w:rPr>
        <w:t>TORONTÁLI ESZTER</w:t>
      </w:r>
    </w:p>
    <w:p w14:paraId="3C8A6436" w14:textId="7338D459" w:rsidR="006839FE" w:rsidRDefault="00E03B8A" w:rsidP="006839FE">
      <w:pPr>
        <w:jc w:val="center"/>
        <w:rPr>
          <w:sz w:val="32"/>
          <w:szCs w:val="32"/>
        </w:rPr>
      </w:pPr>
      <w:r>
        <w:rPr>
          <w:sz w:val="32"/>
          <w:szCs w:val="32"/>
        </w:rPr>
        <w:t>J3GE0B</w:t>
      </w:r>
    </w:p>
    <w:p w14:paraId="5F51C93F" w14:textId="77777777" w:rsidR="006839FE" w:rsidRPr="00BC1D68" w:rsidRDefault="006839FE" w:rsidP="006839FE">
      <w:pPr>
        <w:rPr>
          <w:sz w:val="32"/>
          <w:szCs w:val="32"/>
        </w:rPr>
      </w:pPr>
    </w:p>
    <w:p w14:paraId="45BA494A" w14:textId="169A6B03" w:rsidR="00BC1D68" w:rsidRDefault="00BC1D68">
      <w:pPr>
        <w:rPr>
          <w:sz w:val="40"/>
          <w:szCs w:val="40"/>
        </w:rPr>
      </w:pPr>
    </w:p>
    <w:p w14:paraId="4F044338" w14:textId="71938C0A" w:rsidR="00BC1D68" w:rsidRDefault="00BC1D68">
      <w:pPr>
        <w:rPr>
          <w:sz w:val="40"/>
          <w:szCs w:val="40"/>
        </w:rPr>
      </w:pPr>
    </w:p>
    <w:p w14:paraId="44704D86" w14:textId="66E24187" w:rsidR="00BC1D68" w:rsidRDefault="00BC1D68">
      <w:pPr>
        <w:rPr>
          <w:sz w:val="40"/>
          <w:szCs w:val="40"/>
        </w:rPr>
      </w:pPr>
    </w:p>
    <w:p w14:paraId="10F8C84A" w14:textId="3328761B" w:rsidR="00BC1D68" w:rsidRDefault="00BC1D68">
      <w:pPr>
        <w:rPr>
          <w:sz w:val="40"/>
          <w:szCs w:val="40"/>
        </w:rPr>
      </w:pPr>
    </w:p>
    <w:p w14:paraId="3247BEA1" w14:textId="0568F1A5" w:rsidR="00BC1D68" w:rsidRDefault="00BC1D68">
      <w:pPr>
        <w:rPr>
          <w:sz w:val="40"/>
          <w:szCs w:val="40"/>
        </w:rPr>
      </w:pPr>
    </w:p>
    <w:p w14:paraId="260B018A" w14:textId="508AAF54" w:rsidR="00BC1D68" w:rsidRDefault="00BC1D68">
      <w:pPr>
        <w:rPr>
          <w:sz w:val="40"/>
          <w:szCs w:val="40"/>
        </w:rPr>
      </w:pPr>
    </w:p>
    <w:p w14:paraId="737516D5" w14:textId="6DF9EA1A" w:rsidR="00032C0B" w:rsidRDefault="00032C0B">
      <w:pPr>
        <w:rPr>
          <w:sz w:val="40"/>
          <w:szCs w:val="40"/>
        </w:rPr>
      </w:pPr>
    </w:p>
    <w:p w14:paraId="2796EA0C" w14:textId="639D98E9" w:rsidR="00032C0B" w:rsidRDefault="00032C0B">
      <w:pPr>
        <w:rPr>
          <w:sz w:val="40"/>
          <w:szCs w:val="40"/>
        </w:rPr>
      </w:pPr>
    </w:p>
    <w:p w14:paraId="30001895" w14:textId="0EBBE23A" w:rsidR="00032C0B" w:rsidRDefault="00032C0B">
      <w:pPr>
        <w:rPr>
          <w:sz w:val="40"/>
          <w:szCs w:val="40"/>
        </w:rPr>
      </w:pPr>
    </w:p>
    <w:p w14:paraId="58E2733B" w14:textId="77777777" w:rsidR="00032C0B" w:rsidRDefault="00032C0B">
      <w:pPr>
        <w:rPr>
          <w:sz w:val="40"/>
          <w:szCs w:val="40"/>
        </w:rPr>
      </w:pPr>
    </w:p>
    <w:p w14:paraId="38C1B302" w14:textId="746B0D95" w:rsidR="00BC1D68" w:rsidRPr="00032C0B" w:rsidRDefault="00BC1D68" w:rsidP="00BC1D68">
      <w:pPr>
        <w:jc w:val="center"/>
        <w:rPr>
          <w:sz w:val="32"/>
          <w:szCs w:val="32"/>
        </w:rPr>
      </w:pPr>
      <w:r w:rsidRPr="00032C0B">
        <w:rPr>
          <w:sz w:val="32"/>
          <w:szCs w:val="32"/>
        </w:rPr>
        <w:t>202</w:t>
      </w:r>
      <w:r w:rsidR="00E03B8A">
        <w:rPr>
          <w:sz w:val="32"/>
          <w:szCs w:val="32"/>
        </w:rPr>
        <w:t>4</w:t>
      </w:r>
    </w:p>
    <w:p w14:paraId="484BD79C" w14:textId="4FA1E7A4" w:rsidR="00BC1D68" w:rsidRPr="00BC1D68" w:rsidRDefault="00BC1D68">
      <w:r>
        <w:br w:type="page"/>
      </w:r>
    </w:p>
    <w:p w14:paraId="4F3533F9" w14:textId="58B16808" w:rsidR="000B54A5" w:rsidRPr="000B54A5" w:rsidRDefault="00402F50" w:rsidP="00680CD7">
      <w:pPr>
        <w:pStyle w:val="szdcmsortartalomjegyzk"/>
      </w:pPr>
      <w:r>
        <w:lastRenderedPageBreak/>
        <w:t>Tartalomjegyzék</w:t>
      </w:r>
    </w:p>
    <w:p w14:paraId="3C8B17FA" w14:textId="13145952" w:rsidR="00D67242" w:rsidRDefault="00AD77F8">
      <w:pPr>
        <w:pStyle w:val="TJ1"/>
        <w:tabs>
          <w:tab w:val="left" w:pos="480"/>
          <w:tab w:val="right" w:leader="dot" w:pos="8776"/>
        </w:tabs>
        <w:rPr>
          <w:rFonts w:eastAsiaTheme="minorEastAsia"/>
          <w:b w:val="0"/>
          <w:bCs w:val="0"/>
          <w:caps w:val="0"/>
          <w:noProof/>
          <w:kern w:val="2"/>
          <w:sz w:val="24"/>
          <w:szCs w:val="24"/>
          <w:lang w:eastAsia="hu-HU"/>
          <w14:ligatures w14:val="standardContextual"/>
        </w:rPr>
      </w:pPr>
      <w:r>
        <w:fldChar w:fldCharType="begin"/>
      </w:r>
      <w:r w:rsidR="00D26B5E">
        <w:instrText xml:space="preserve"> TOC \h \z \t "szd_címsor1;1;szd_címsor_számozatlan;1;szd_címsor2;2;szd_címsor3;3" </w:instrText>
      </w:r>
      <w:r>
        <w:fldChar w:fldCharType="separate"/>
      </w:r>
      <w:hyperlink w:anchor="_Toc183803627" w:history="1">
        <w:r w:rsidR="00D67242" w:rsidRPr="00F87925">
          <w:rPr>
            <w:rStyle w:val="Hiperhivatkozs"/>
            <w:noProof/>
          </w:rPr>
          <w:t>1.</w:t>
        </w:r>
        <w:r w:rsidR="00D67242">
          <w:rPr>
            <w:rFonts w:eastAsiaTheme="minorEastAsia"/>
            <w:b w:val="0"/>
            <w:bCs w:val="0"/>
            <w:caps w:val="0"/>
            <w:noProof/>
            <w:kern w:val="2"/>
            <w:sz w:val="24"/>
            <w:szCs w:val="24"/>
            <w:lang w:eastAsia="hu-HU"/>
            <w14:ligatures w14:val="standardContextual"/>
          </w:rPr>
          <w:tab/>
        </w:r>
        <w:r w:rsidR="00D67242" w:rsidRPr="00F87925">
          <w:rPr>
            <w:rStyle w:val="Hiperhivatkozs"/>
            <w:noProof/>
          </w:rPr>
          <w:t>Az ellenőrzéshez szükséges linkek</w:t>
        </w:r>
        <w:r w:rsidR="00D67242">
          <w:rPr>
            <w:noProof/>
            <w:webHidden/>
          </w:rPr>
          <w:tab/>
        </w:r>
        <w:r w:rsidR="00D67242">
          <w:rPr>
            <w:noProof/>
            <w:webHidden/>
          </w:rPr>
          <w:fldChar w:fldCharType="begin"/>
        </w:r>
        <w:r w:rsidR="00D67242">
          <w:rPr>
            <w:noProof/>
            <w:webHidden/>
          </w:rPr>
          <w:instrText xml:space="preserve"> PAGEREF _Toc183803627 \h </w:instrText>
        </w:r>
        <w:r w:rsidR="00D67242">
          <w:rPr>
            <w:noProof/>
            <w:webHidden/>
          </w:rPr>
        </w:r>
        <w:r w:rsidR="00D67242">
          <w:rPr>
            <w:noProof/>
            <w:webHidden/>
          </w:rPr>
          <w:fldChar w:fldCharType="separate"/>
        </w:r>
        <w:r w:rsidR="00D67242">
          <w:rPr>
            <w:noProof/>
            <w:webHidden/>
          </w:rPr>
          <w:t>3</w:t>
        </w:r>
        <w:r w:rsidR="00D67242">
          <w:rPr>
            <w:noProof/>
            <w:webHidden/>
          </w:rPr>
          <w:fldChar w:fldCharType="end"/>
        </w:r>
      </w:hyperlink>
    </w:p>
    <w:p w14:paraId="3F23B2A1" w14:textId="7EADE758" w:rsidR="00D67242" w:rsidRDefault="00D67242">
      <w:pPr>
        <w:pStyle w:val="TJ2"/>
        <w:tabs>
          <w:tab w:val="left" w:pos="720"/>
          <w:tab w:val="right" w:leader="dot" w:pos="8776"/>
        </w:tabs>
        <w:rPr>
          <w:rFonts w:eastAsiaTheme="minorEastAsia"/>
          <w:smallCaps w:val="0"/>
          <w:noProof/>
          <w:kern w:val="2"/>
          <w:sz w:val="24"/>
          <w:szCs w:val="24"/>
          <w:lang w:eastAsia="hu-HU"/>
          <w14:ligatures w14:val="standardContextual"/>
        </w:rPr>
      </w:pPr>
      <w:hyperlink w:anchor="_Toc183803628" w:history="1">
        <w:r w:rsidRPr="00F87925">
          <w:rPr>
            <w:rStyle w:val="Hiperhivatkozs"/>
            <w:noProof/>
          </w:rPr>
          <w:t>2.</w:t>
        </w:r>
        <w:r>
          <w:rPr>
            <w:rFonts w:eastAsiaTheme="minorEastAsia"/>
            <w:smallCaps w:val="0"/>
            <w:noProof/>
            <w:kern w:val="2"/>
            <w:sz w:val="24"/>
            <w:szCs w:val="24"/>
            <w:lang w:eastAsia="hu-HU"/>
            <w14:ligatures w14:val="standardContextual"/>
          </w:rPr>
          <w:tab/>
        </w:r>
        <w:r w:rsidRPr="00F87925">
          <w:rPr>
            <w:rStyle w:val="Hiperhivatkozs"/>
            <w:noProof/>
          </w:rPr>
          <w:t>A feladat meghatározása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_Toc183803628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788980A" w14:textId="451F24B8" w:rsidR="00D67242" w:rsidRDefault="00D67242">
      <w:pPr>
        <w:pStyle w:val="TJ1"/>
        <w:tabs>
          <w:tab w:val="left" w:pos="480"/>
          <w:tab w:val="right" w:leader="dot" w:pos="8776"/>
        </w:tabs>
        <w:rPr>
          <w:rFonts w:eastAsiaTheme="minorEastAsia"/>
          <w:b w:val="0"/>
          <w:bCs w:val="0"/>
          <w:caps w:val="0"/>
          <w:noProof/>
          <w:kern w:val="2"/>
          <w:sz w:val="24"/>
          <w:szCs w:val="24"/>
          <w:lang w:eastAsia="hu-HU"/>
          <w14:ligatures w14:val="standardContextual"/>
        </w:rPr>
      </w:pPr>
      <w:hyperlink w:anchor="_Toc183803629" w:history="1">
        <w:r w:rsidRPr="00F87925">
          <w:rPr>
            <w:rStyle w:val="Hiperhivatkozs"/>
            <w:noProof/>
          </w:rPr>
          <w:t>3.</w:t>
        </w:r>
        <w:r>
          <w:rPr>
            <w:rFonts w:eastAsiaTheme="minorEastAsia"/>
            <w:b w:val="0"/>
            <w:bCs w:val="0"/>
            <w:caps w:val="0"/>
            <w:noProof/>
            <w:kern w:val="2"/>
            <w:sz w:val="24"/>
            <w:szCs w:val="24"/>
            <w:lang w:eastAsia="hu-HU"/>
            <w14:ligatures w14:val="standardContextual"/>
          </w:rPr>
          <w:tab/>
        </w:r>
        <w:r w:rsidRPr="00F87925">
          <w:rPr>
            <w:rStyle w:val="Hiperhivatkozs"/>
            <w:noProof/>
          </w:rPr>
          <w:t>Project felépítése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_Toc183803629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E3D9166" w14:textId="509353C9" w:rsidR="00D67242" w:rsidRDefault="00D67242">
      <w:pPr>
        <w:pStyle w:val="TJ1"/>
        <w:tabs>
          <w:tab w:val="left" w:pos="480"/>
          <w:tab w:val="right" w:leader="dot" w:pos="8776"/>
        </w:tabs>
        <w:rPr>
          <w:rFonts w:eastAsiaTheme="minorEastAsia"/>
          <w:b w:val="0"/>
          <w:bCs w:val="0"/>
          <w:caps w:val="0"/>
          <w:noProof/>
          <w:kern w:val="2"/>
          <w:sz w:val="24"/>
          <w:szCs w:val="24"/>
          <w:lang w:eastAsia="hu-HU"/>
          <w14:ligatures w14:val="standardContextual"/>
        </w:rPr>
      </w:pPr>
      <w:hyperlink w:anchor="_Toc183803630" w:history="1">
        <w:r w:rsidRPr="00F87925">
          <w:rPr>
            <w:rStyle w:val="Hiperhivatkozs"/>
            <w:noProof/>
          </w:rPr>
          <w:t>1.</w:t>
        </w:r>
        <w:r>
          <w:rPr>
            <w:rFonts w:eastAsiaTheme="minorEastAsia"/>
            <w:b w:val="0"/>
            <w:bCs w:val="0"/>
            <w:caps w:val="0"/>
            <w:noProof/>
            <w:kern w:val="2"/>
            <w:sz w:val="24"/>
            <w:szCs w:val="24"/>
            <w:lang w:eastAsia="hu-HU"/>
            <w14:ligatures w14:val="standardContextual"/>
          </w:rPr>
          <w:tab/>
        </w:r>
        <w:r w:rsidRPr="00F87925">
          <w:rPr>
            <w:rStyle w:val="Hiperhivatkozs"/>
            <w:noProof/>
          </w:rPr>
          <w:t>Alkalmazás működése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_Toc183803630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AFFC0C3" w14:textId="0C842426" w:rsidR="00D67242" w:rsidRDefault="00D67242">
      <w:pPr>
        <w:pStyle w:val="TJ2"/>
        <w:tabs>
          <w:tab w:val="left" w:pos="960"/>
          <w:tab w:val="right" w:leader="dot" w:pos="8776"/>
        </w:tabs>
        <w:rPr>
          <w:rFonts w:eastAsiaTheme="minorEastAsia"/>
          <w:smallCaps w:val="0"/>
          <w:noProof/>
          <w:kern w:val="2"/>
          <w:sz w:val="24"/>
          <w:szCs w:val="24"/>
          <w:lang w:eastAsia="hu-HU"/>
          <w14:ligatures w14:val="standardContextual"/>
        </w:rPr>
      </w:pPr>
      <w:hyperlink w:anchor="_Toc183803631" w:history="1">
        <w:r w:rsidRPr="00F87925">
          <w:rPr>
            <w:rStyle w:val="Hiperhivatkozs"/>
            <w:noProof/>
          </w:rPr>
          <w:t>1.1.</w:t>
        </w:r>
        <w:r>
          <w:rPr>
            <w:rFonts w:eastAsiaTheme="minorEastAsia"/>
            <w:smallCaps w:val="0"/>
            <w:noProof/>
            <w:kern w:val="2"/>
            <w:sz w:val="24"/>
            <w:szCs w:val="24"/>
            <w:lang w:eastAsia="hu-HU"/>
            <w14:ligatures w14:val="standardContextual"/>
          </w:rPr>
          <w:tab/>
        </w:r>
        <w:r w:rsidRPr="00F87925">
          <w:rPr>
            <w:rStyle w:val="Hiperhivatkozs"/>
            <w:noProof/>
          </w:rPr>
          <w:t>Kezdőképernyő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_Toc183803631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092AFFE" w14:textId="02CACF04" w:rsidR="00D67242" w:rsidRDefault="00D67242">
      <w:pPr>
        <w:pStyle w:val="TJ2"/>
        <w:tabs>
          <w:tab w:val="left" w:pos="960"/>
          <w:tab w:val="right" w:leader="dot" w:pos="8776"/>
        </w:tabs>
        <w:rPr>
          <w:rFonts w:eastAsiaTheme="minorEastAsia"/>
          <w:smallCaps w:val="0"/>
          <w:noProof/>
          <w:kern w:val="2"/>
          <w:sz w:val="24"/>
          <w:szCs w:val="24"/>
          <w:lang w:eastAsia="hu-HU"/>
          <w14:ligatures w14:val="standardContextual"/>
        </w:rPr>
      </w:pPr>
      <w:hyperlink w:anchor="_Toc183803632" w:history="1">
        <w:r w:rsidRPr="00F87925">
          <w:rPr>
            <w:rStyle w:val="Hiperhivatkozs"/>
            <w:noProof/>
          </w:rPr>
          <w:t>1.2.</w:t>
        </w:r>
        <w:r>
          <w:rPr>
            <w:rFonts w:eastAsiaTheme="minorEastAsia"/>
            <w:smallCaps w:val="0"/>
            <w:noProof/>
            <w:kern w:val="2"/>
            <w:sz w:val="24"/>
            <w:szCs w:val="24"/>
            <w:lang w:eastAsia="hu-HU"/>
            <w14:ligatures w14:val="standardContextual"/>
          </w:rPr>
          <w:tab/>
        </w:r>
        <w:r w:rsidRPr="00F87925">
          <w:rPr>
            <w:rStyle w:val="Hiperhivatkozs"/>
            <w:noProof/>
          </w:rPr>
          <w:t>Adatbázis menüpont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_Toc183803632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6764AC2" w14:textId="6A1CD9BD" w:rsidR="00D67242" w:rsidRDefault="00D67242">
      <w:pPr>
        <w:pStyle w:val="TJ3"/>
        <w:tabs>
          <w:tab w:val="left" w:pos="1440"/>
          <w:tab w:val="right" w:leader="dot" w:pos="8776"/>
        </w:tabs>
        <w:rPr>
          <w:rFonts w:eastAsiaTheme="minorEastAsia"/>
          <w:i w:val="0"/>
          <w:iCs w:val="0"/>
          <w:noProof/>
          <w:kern w:val="2"/>
          <w:sz w:val="24"/>
          <w:szCs w:val="24"/>
          <w:lang w:eastAsia="hu-HU"/>
          <w14:ligatures w14:val="standardContextual"/>
        </w:rPr>
      </w:pPr>
      <w:hyperlink w:anchor="_Toc183803633" w:history="1">
        <w:r w:rsidRPr="00F87925">
          <w:rPr>
            <w:rStyle w:val="Hiperhivatkozs"/>
            <w:noProof/>
          </w:rPr>
          <w:t>1.2.1.</w:t>
        </w:r>
        <w:r>
          <w:rPr>
            <w:rFonts w:eastAsiaTheme="minorEastAsia"/>
            <w:i w:val="0"/>
            <w:iCs w:val="0"/>
            <w:noProof/>
            <w:kern w:val="2"/>
            <w:sz w:val="24"/>
            <w:szCs w:val="24"/>
            <w:lang w:eastAsia="hu-HU"/>
            <w14:ligatures w14:val="standardContextual"/>
          </w:rPr>
          <w:tab/>
        </w:r>
        <w:r w:rsidRPr="00F87925">
          <w:rPr>
            <w:rStyle w:val="Hiperhivatkozs"/>
            <w:noProof/>
          </w:rPr>
          <w:t>Olvas almenü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_Toc183803633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31EEA1D" w14:textId="3F4FE6B7" w:rsidR="00D67242" w:rsidRDefault="00D67242">
      <w:pPr>
        <w:pStyle w:val="TJ3"/>
        <w:tabs>
          <w:tab w:val="left" w:pos="1440"/>
          <w:tab w:val="right" w:leader="dot" w:pos="8776"/>
        </w:tabs>
        <w:rPr>
          <w:rFonts w:eastAsiaTheme="minorEastAsia"/>
          <w:i w:val="0"/>
          <w:iCs w:val="0"/>
          <w:noProof/>
          <w:kern w:val="2"/>
          <w:sz w:val="24"/>
          <w:szCs w:val="24"/>
          <w:lang w:eastAsia="hu-HU"/>
          <w14:ligatures w14:val="standardContextual"/>
        </w:rPr>
      </w:pPr>
      <w:hyperlink w:anchor="_Toc183803634" w:history="1">
        <w:r w:rsidRPr="00F87925">
          <w:rPr>
            <w:rStyle w:val="Hiperhivatkozs"/>
            <w:noProof/>
          </w:rPr>
          <w:t>1.2.2.</w:t>
        </w:r>
        <w:r>
          <w:rPr>
            <w:rFonts w:eastAsiaTheme="minorEastAsia"/>
            <w:i w:val="0"/>
            <w:iCs w:val="0"/>
            <w:noProof/>
            <w:kern w:val="2"/>
            <w:sz w:val="24"/>
            <w:szCs w:val="24"/>
            <w:lang w:eastAsia="hu-HU"/>
            <w14:ligatures w14:val="standardContextual"/>
          </w:rPr>
          <w:tab/>
        </w:r>
        <w:r w:rsidRPr="00F87925">
          <w:rPr>
            <w:rStyle w:val="Hiperhivatkozs"/>
            <w:noProof/>
          </w:rPr>
          <w:t>Olvas2 almenü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_Toc183803634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4083B1E" w14:textId="1A0632E2" w:rsidR="00D67242" w:rsidRDefault="00D67242">
      <w:pPr>
        <w:pStyle w:val="TJ3"/>
        <w:tabs>
          <w:tab w:val="left" w:pos="1440"/>
          <w:tab w:val="right" w:leader="dot" w:pos="8776"/>
        </w:tabs>
        <w:rPr>
          <w:rFonts w:eastAsiaTheme="minorEastAsia"/>
          <w:i w:val="0"/>
          <w:iCs w:val="0"/>
          <w:noProof/>
          <w:kern w:val="2"/>
          <w:sz w:val="24"/>
          <w:szCs w:val="24"/>
          <w:lang w:eastAsia="hu-HU"/>
          <w14:ligatures w14:val="standardContextual"/>
        </w:rPr>
      </w:pPr>
      <w:hyperlink w:anchor="_Toc183803635" w:history="1">
        <w:r w:rsidRPr="00F87925">
          <w:rPr>
            <w:rStyle w:val="Hiperhivatkozs"/>
            <w:noProof/>
          </w:rPr>
          <w:t>1.2.3.</w:t>
        </w:r>
        <w:r>
          <w:rPr>
            <w:rFonts w:eastAsiaTheme="minorEastAsia"/>
            <w:i w:val="0"/>
            <w:iCs w:val="0"/>
            <w:noProof/>
            <w:kern w:val="2"/>
            <w:sz w:val="24"/>
            <w:szCs w:val="24"/>
            <w:lang w:eastAsia="hu-HU"/>
            <w14:ligatures w14:val="standardContextual"/>
          </w:rPr>
          <w:tab/>
        </w:r>
        <w:r w:rsidRPr="00F87925">
          <w:rPr>
            <w:rStyle w:val="Hiperhivatkozs"/>
            <w:noProof/>
          </w:rPr>
          <w:t>Ír almenü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_Toc183803635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AD0CCE8" w14:textId="7D9078AC" w:rsidR="00D67242" w:rsidRDefault="00D67242">
      <w:pPr>
        <w:pStyle w:val="TJ3"/>
        <w:tabs>
          <w:tab w:val="left" w:pos="1440"/>
          <w:tab w:val="right" w:leader="dot" w:pos="8776"/>
        </w:tabs>
        <w:rPr>
          <w:rFonts w:eastAsiaTheme="minorEastAsia"/>
          <w:i w:val="0"/>
          <w:iCs w:val="0"/>
          <w:noProof/>
          <w:kern w:val="2"/>
          <w:sz w:val="24"/>
          <w:szCs w:val="24"/>
          <w:lang w:eastAsia="hu-HU"/>
          <w14:ligatures w14:val="standardContextual"/>
        </w:rPr>
      </w:pPr>
      <w:hyperlink w:anchor="_Toc183803636" w:history="1">
        <w:r w:rsidRPr="00F87925">
          <w:rPr>
            <w:rStyle w:val="Hiperhivatkozs"/>
            <w:noProof/>
          </w:rPr>
          <w:t>1.2.4.</w:t>
        </w:r>
        <w:r>
          <w:rPr>
            <w:rFonts w:eastAsiaTheme="minorEastAsia"/>
            <w:i w:val="0"/>
            <w:iCs w:val="0"/>
            <w:noProof/>
            <w:kern w:val="2"/>
            <w:sz w:val="24"/>
            <w:szCs w:val="24"/>
            <w:lang w:eastAsia="hu-HU"/>
            <w14:ligatures w14:val="standardContextual"/>
          </w:rPr>
          <w:tab/>
        </w:r>
        <w:r w:rsidRPr="00F87925">
          <w:rPr>
            <w:rStyle w:val="Hiperhivatkozs"/>
            <w:noProof/>
          </w:rPr>
          <w:t>Módosít almenü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_Toc183803636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751C668" w14:textId="3699422A" w:rsidR="00D67242" w:rsidRDefault="00D67242">
      <w:pPr>
        <w:pStyle w:val="TJ3"/>
        <w:tabs>
          <w:tab w:val="left" w:pos="1440"/>
          <w:tab w:val="right" w:leader="dot" w:pos="8776"/>
        </w:tabs>
        <w:rPr>
          <w:rFonts w:eastAsiaTheme="minorEastAsia"/>
          <w:i w:val="0"/>
          <w:iCs w:val="0"/>
          <w:noProof/>
          <w:kern w:val="2"/>
          <w:sz w:val="24"/>
          <w:szCs w:val="24"/>
          <w:lang w:eastAsia="hu-HU"/>
          <w14:ligatures w14:val="standardContextual"/>
        </w:rPr>
      </w:pPr>
      <w:hyperlink w:anchor="_Toc183803637" w:history="1">
        <w:r w:rsidRPr="00F87925">
          <w:rPr>
            <w:rStyle w:val="Hiperhivatkozs"/>
            <w:noProof/>
          </w:rPr>
          <w:t>1.2.5.</w:t>
        </w:r>
        <w:r>
          <w:rPr>
            <w:rFonts w:eastAsiaTheme="minorEastAsia"/>
            <w:i w:val="0"/>
            <w:iCs w:val="0"/>
            <w:noProof/>
            <w:kern w:val="2"/>
            <w:sz w:val="24"/>
            <w:szCs w:val="24"/>
            <w:lang w:eastAsia="hu-HU"/>
            <w14:ligatures w14:val="standardContextual"/>
          </w:rPr>
          <w:tab/>
        </w:r>
        <w:r w:rsidRPr="00F87925">
          <w:rPr>
            <w:rStyle w:val="Hiperhivatkozs"/>
            <w:noProof/>
          </w:rPr>
          <w:t>Töröl almenü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_Toc183803637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73573BA" w14:textId="18EEFE81" w:rsidR="00D67242" w:rsidRDefault="00D67242">
      <w:pPr>
        <w:pStyle w:val="TJ2"/>
        <w:tabs>
          <w:tab w:val="left" w:pos="960"/>
          <w:tab w:val="right" w:leader="dot" w:pos="8776"/>
        </w:tabs>
        <w:rPr>
          <w:rFonts w:eastAsiaTheme="minorEastAsia"/>
          <w:smallCaps w:val="0"/>
          <w:noProof/>
          <w:kern w:val="2"/>
          <w:sz w:val="24"/>
          <w:szCs w:val="24"/>
          <w:lang w:eastAsia="hu-HU"/>
          <w14:ligatures w14:val="standardContextual"/>
        </w:rPr>
      </w:pPr>
      <w:hyperlink w:anchor="_Toc183803638" w:history="1">
        <w:r w:rsidRPr="00F87925">
          <w:rPr>
            <w:rStyle w:val="Hiperhivatkozs"/>
            <w:noProof/>
          </w:rPr>
          <w:t>1.3.</w:t>
        </w:r>
        <w:r>
          <w:rPr>
            <w:rFonts w:eastAsiaTheme="minorEastAsia"/>
            <w:smallCaps w:val="0"/>
            <w:noProof/>
            <w:kern w:val="2"/>
            <w:sz w:val="24"/>
            <w:szCs w:val="24"/>
            <w:lang w:eastAsia="hu-HU"/>
            <w14:ligatures w14:val="standardContextual"/>
          </w:rPr>
          <w:tab/>
        </w:r>
        <w:r w:rsidRPr="00F87925">
          <w:rPr>
            <w:rStyle w:val="Hiperhivatkozs"/>
            <w:noProof/>
          </w:rPr>
          <w:t>SOAP Kliens menüpont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_Toc183803638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8A5686E" w14:textId="6BF7CC71" w:rsidR="00D67242" w:rsidRDefault="00D67242">
      <w:pPr>
        <w:pStyle w:val="TJ3"/>
        <w:tabs>
          <w:tab w:val="left" w:pos="1440"/>
          <w:tab w:val="right" w:leader="dot" w:pos="8776"/>
        </w:tabs>
        <w:rPr>
          <w:rFonts w:eastAsiaTheme="minorEastAsia"/>
          <w:i w:val="0"/>
          <w:iCs w:val="0"/>
          <w:noProof/>
          <w:kern w:val="2"/>
          <w:sz w:val="24"/>
          <w:szCs w:val="24"/>
          <w:lang w:eastAsia="hu-HU"/>
          <w14:ligatures w14:val="standardContextual"/>
        </w:rPr>
      </w:pPr>
      <w:hyperlink w:anchor="_Toc183803639" w:history="1">
        <w:r w:rsidRPr="00F87925">
          <w:rPr>
            <w:rStyle w:val="Hiperhivatkozs"/>
            <w:noProof/>
          </w:rPr>
          <w:t>1.3.1.</w:t>
        </w:r>
        <w:r>
          <w:rPr>
            <w:rFonts w:eastAsiaTheme="minorEastAsia"/>
            <w:i w:val="0"/>
            <w:iCs w:val="0"/>
            <w:noProof/>
            <w:kern w:val="2"/>
            <w:sz w:val="24"/>
            <w:szCs w:val="24"/>
            <w:lang w:eastAsia="hu-HU"/>
            <w14:ligatures w14:val="standardContextual"/>
          </w:rPr>
          <w:tab/>
        </w:r>
        <w:r w:rsidRPr="00F87925">
          <w:rPr>
            <w:rStyle w:val="Hiperhivatkozs"/>
            <w:noProof/>
          </w:rPr>
          <w:t>Letöltés almenü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_Toc183803639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CA43733" w14:textId="42A3761A" w:rsidR="00D67242" w:rsidRDefault="00D67242">
      <w:pPr>
        <w:pStyle w:val="TJ3"/>
        <w:tabs>
          <w:tab w:val="left" w:pos="1440"/>
          <w:tab w:val="right" w:leader="dot" w:pos="8776"/>
        </w:tabs>
        <w:rPr>
          <w:rFonts w:eastAsiaTheme="minorEastAsia"/>
          <w:i w:val="0"/>
          <w:iCs w:val="0"/>
          <w:noProof/>
          <w:kern w:val="2"/>
          <w:sz w:val="24"/>
          <w:szCs w:val="24"/>
          <w:lang w:eastAsia="hu-HU"/>
          <w14:ligatures w14:val="standardContextual"/>
        </w:rPr>
      </w:pPr>
      <w:hyperlink w:anchor="_Toc183803640" w:history="1">
        <w:r w:rsidRPr="00F87925">
          <w:rPr>
            <w:rStyle w:val="Hiperhivatkozs"/>
            <w:noProof/>
          </w:rPr>
          <w:t>1.3.2.</w:t>
        </w:r>
        <w:r>
          <w:rPr>
            <w:rFonts w:eastAsiaTheme="minorEastAsia"/>
            <w:i w:val="0"/>
            <w:iCs w:val="0"/>
            <w:noProof/>
            <w:kern w:val="2"/>
            <w:sz w:val="24"/>
            <w:szCs w:val="24"/>
            <w:lang w:eastAsia="hu-HU"/>
            <w14:ligatures w14:val="standardContextual"/>
          </w:rPr>
          <w:tab/>
        </w:r>
        <w:r w:rsidRPr="00F87925">
          <w:rPr>
            <w:rStyle w:val="Hiperhivatkozs"/>
            <w:noProof/>
          </w:rPr>
          <w:t>Letöltés2 almenü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_Toc183803640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2E68774" w14:textId="53AE9A26" w:rsidR="00D67242" w:rsidRDefault="00D67242">
      <w:pPr>
        <w:pStyle w:val="TJ3"/>
        <w:tabs>
          <w:tab w:val="left" w:pos="1440"/>
          <w:tab w:val="right" w:leader="dot" w:pos="8776"/>
        </w:tabs>
        <w:rPr>
          <w:rFonts w:eastAsiaTheme="minorEastAsia"/>
          <w:i w:val="0"/>
          <w:iCs w:val="0"/>
          <w:noProof/>
          <w:kern w:val="2"/>
          <w:sz w:val="24"/>
          <w:szCs w:val="24"/>
          <w:lang w:eastAsia="hu-HU"/>
          <w14:ligatures w14:val="standardContextual"/>
        </w:rPr>
      </w:pPr>
      <w:hyperlink w:anchor="_Toc183803641" w:history="1">
        <w:r w:rsidRPr="00F87925">
          <w:rPr>
            <w:rStyle w:val="Hiperhivatkozs"/>
            <w:noProof/>
          </w:rPr>
          <w:t>1.3.3.</w:t>
        </w:r>
        <w:r>
          <w:rPr>
            <w:rFonts w:eastAsiaTheme="minorEastAsia"/>
            <w:i w:val="0"/>
            <w:iCs w:val="0"/>
            <w:noProof/>
            <w:kern w:val="2"/>
            <w:sz w:val="24"/>
            <w:szCs w:val="24"/>
            <w:lang w:eastAsia="hu-HU"/>
            <w14:ligatures w14:val="standardContextual"/>
          </w:rPr>
          <w:tab/>
        </w:r>
        <w:r w:rsidRPr="00F87925">
          <w:rPr>
            <w:rStyle w:val="Hiperhivatkozs"/>
            <w:noProof/>
          </w:rPr>
          <w:t>Grafikon almenü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_Toc183803641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0E74496" w14:textId="559DFB43" w:rsidR="00D67242" w:rsidRDefault="00D67242">
      <w:pPr>
        <w:pStyle w:val="TJ2"/>
        <w:tabs>
          <w:tab w:val="left" w:pos="960"/>
          <w:tab w:val="right" w:leader="dot" w:pos="8776"/>
        </w:tabs>
        <w:rPr>
          <w:rFonts w:eastAsiaTheme="minorEastAsia"/>
          <w:smallCaps w:val="0"/>
          <w:noProof/>
          <w:kern w:val="2"/>
          <w:sz w:val="24"/>
          <w:szCs w:val="24"/>
          <w:lang w:eastAsia="hu-HU"/>
          <w14:ligatures w14:val="standardContextual"/>
        </w:rPr>
      </w:pPr>
      <w:hyperlink w:anchor="_Toc183803642" w:history="1">
        <w:r w:rsidRPr="00F87925">
          <w:rPr>
            <w:rStyle w:val="Hiperhivatkozs"/>
            <w:noProof/>
          </w:rPr>
          <w:t>1.4.</w:t>
        </w:r>
        <w:r>
          <w:rPr>
            <w:rFonts w:eastAsiaTheme="minorEastAsia"/>
            <w:smallCaps w:val="0"/>
            <w:noProof/>
            <w:kern w:val="2"/>
            <w:sz w:val="24"/>
            <w:szCs w:val="24"/>
            <w:lang w:eastAsia="hu-HU"/>
            <w14:ligatures w14:val="standardContextual"/>
          </w:rPr>
          <w:tab/>
        </w:r>
        <w:r w:rsidRPr="00F87925">
          <w:rPr>
            <w:rStyle w:val="Hiperhivatkozs"/>
            <w:noProof/>
          </w:rPr>
          <w:t>Párhuzamos programozás menüpont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_Toc183803642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33EE0FE" w14:textId="51CB360A" w:rsidR="00D67242" w:rsidRDefault="00D67242">
      <w:pPr>
        <w:pStyle w:val="TJ2"/>
        <w:tabs>
          <w:tab w:val="left" w:pos="960"/>
          <w:tab w:val="right" w:leader="dot" w:pos="8776"/>
        </w:tabs>
        <w:rPr>
          <w:rFonts w:eastAsiaTheme="minorEastAsia"/>
          <w:smallCaps w:val="0"/>
          <w:noProof/>
          <w:kern w:val="2"/>
          <w:sz w:val="24"/>
          <w:szCs w:val="24"/>
          <w:lang w:eastAsia="hu-HU"/>
          <w14:ligatures w14:val="standardContextual"/>
        </w:rPr>
      </w:pPr>
      <w:hyperlink w:anchor="_Toc183803643" w:history="1">
        <w:r w:rsidRPr="00F87925">
          <w:rPr>
            <w:rStyle w:val="Hiperhivatkozs"/>
            <w:noProof/>
          </w:rPr>
          <w:t>1.5.</w:t>
        </w:r>
        <w:r>
          <w:rPr>
            <w:rFonts w:eastAsiaTheme="minorEastAsia"/>
            <w:smallCaps w:val="0"/>
            <w:noProof/>
            <w:kern w:val="2"/>
            <w:sz w:val="24"/>
            <w:szCs w:val="24"/>
            <w:lang w:eastAsia="hu-HU"/>
            <w14:ligatures w14:val="standardContextual"/>
          </w:rPr>
          <w:tab/>
        </w:r>
        <w:r w:rsidRPr="00F87925">
          <w:rPr>
            <w:rStyle w:val="Hiperhivatkozs"/>
            <w:noProof/>
          </w:rPr>
          <w:t>Forex menüpont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_Toc183803643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E4A5A71" w14:textId="621A473A" w:rsidR="00D67242" w:rsidRDefault="00D67242">
      <w:pPr>
        <w:pStyle w:val="TJ3"/>
        <w:tabs>
          <w:tab w:val="left" w:pos="1440"/>
          <w:tab w:val="right" w:leader="dot" w:pos="8776"/>
        </w:tabs>
        <w:rPr>
          <w:rFonts w:eastAsiaTheme="minorEastAsia"/>
          <w:i w:val="0"/>
          <w:iCs w:val="0"/>
          <w:noProof/>
          <w:kern w:val="2"/>
          <w:sz w:val="24"/>
          <w:szCs w:val="24"/>
          <w:lang w:eastAsia="hu-HU"/>
          <w14:ligatures w14:val="standardContextual"/>
        </w:rPr>
      </w:pPr>
      <w:hyperlink w:anchor="_Toc183803644" w:history="1">
        <w:r w:rsidRPr="00F87925">
          <w:rPr>
            <w:rStyle w:val="Hiperhivatkozs"/>
            <w:noProof/>
          </w:rPr>
          <w:t>1.5.1.</w:t>
        </w:r>
        <w:r>
          <w:rPr>
            <w:rFonts w:eastAsiaTheme="minorEastAsia"/>
            <w:i w:val="0"/>
            <w:iCs w:val="0"/>
            <w:noProof/>
            <w:kern w:val="2"/>
            <w:sz w:val="24"/>
            <w:szCs w:val="24"/>
            <w:lang w:eastAsia="hu-HU"/>
            <w14:ligatures w14:val="standardContextual"/>
          </w:rPr>
          <w:tab/>
        </w:r>
        <w:r w:rsidRPr="00F87925">
          <w:rPr>
            <w:rStyle w:val="Hiperhivatkozs"/>
            <w:noProof/>
          </w:rPr>
          <w:t>Számlainformációk almenü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_Toc183803644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57CB005" w14:textId="01BEF45E" w:rsidR="00D67242" w:rsidRDefault="00D67242">
      <w:pPr>
        <w:pStyle w:val="TJ3"/>
        <w:tabs>
          <w:tab w:val="left" w:pos="1440"/>
          <w:tab w:val="right" w:leader="dot" w:pos="8776"/>
        </w:tabs>
        <w:rPr>
          <w:rFonts w:eastAsiaTheme="minorEastAsia"/>
          <w:i w:val="0"/>
          <w:iCs w:val="0"/>
          <w:noProof/>
          <w:kern w:val="2"/>
          <w:sz w:val="24"/>
          <w:szCs w:val="24"/>
          <w:lang w:eastAsia="hu-HU"/>
          <w14:ligatures w14:val="standardContextual"/>
        </w:rPr>
      </w:pPr>
      <w:hyperlink w:anchor="_Toc183803645" w:history="1">
        <w:r w:rsidRPr="00F87925">
          <w:rPr>
            <w:rStyle w:val="Hiperhivatkozs"/>
            <w:noProof/>
          </w:rPr>
          <w:t>1.5.2.</w:t>
        </w:r>
        <w:r>
          <w:rPr>
            <w:rFonts w:eastAsiaTheme="minorEastAsia"/>
            <w:i w:val="0"/>
            <w:iCs w:val="0"/>
            <w:noProof/>
            <w:kern w:val="2"/>
            <w:sz w:val="24"/>
            <w:szCs w:val="24"/>
            <w:lang w:eastAsia="hu-HU"/>
            <w14:ligatures w14:val="standardContextual"/>
          </w:rPr>
          <w:tab/>
        </w:r>
        <w:r w:rsidRPr="00F87925">
          <w:rPr>
            <w:rStyle w:val="Hiperhivatkozs"/>
            <w:noProof/>
          </w:rPr>
          <w:t>Aktuális árak almenü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_Toc183803645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B7952CF" w14:textId="3CF0622F" w:rsidR="00D67242" w:rsidRDefault="00D67242">
      <w:pPr>
        <w:pStyle w:val="TJ3"/>
        <w:tabs>
          <w:tab w:val="left" w:pos="1440"/>
          <w:tab w:val="right" w:leader="dot" w:pos="8776"/>
        </w:tabs>
        <w:rPr>
          <w:rFonts w:eastAsiaTheme="minorEastAsia"/>
          <w:i w:val="0"/>
          <w:iCs w:val="0"/>
          <w:noProof/>
          <w:kern w:val="2"/>
          <w:sz w:val="24"/>
          <w:szCs w:val="24"/>
          <w:lang w:eastAsia="hu-HU"/>
          <w14:ligatures w14:val="standardContextual"/>
        </w:rPr>
      </w:pPr>
      <w:hyperlink w:anchor="_Toc183803646" w:history="1">
        <w:r w:rsidRPr="00F87925">
          <w:rPr>
            <w:rStyle w:val="Hiperhivatkozs"/>
            <w:noProof/>
          </w:rPr>
          <w:t>1.5.3.</w:t>
        </w:r>
        <w:r>
          <w:rPr>
            <w:rFonts w:eastAsiaTheme="minorEastAsia"/>
            <w:i w:val="0"/>
            <w:iCs w:val="0"/>
            <w:noProof/>
            <w:kern w:val="2"/>
            <w:sz w:val="24"/>
            <w:szCs w:val="24"/>
            <w:lang w:eastAsia="hu-HU"/>
            <w14:ligatures w14:val="standardContextual"/>
          </w:rPr>
          <w:tab/>
        </w:r>
        <w:r w:rsidRPr="00F87925">
          <w:rPr>
            <w:rStyle w:val="Hiperhivatkozs"/>
            <w:noProof/>
          </w:rPr>
          <w:t>Historikus árak almenü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_Toc183803646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86AA25F" w14:textId="6E7D155E" w:rsidR="00D67242" w:rsidRDefault="00D67242">
      <w:pPr>
        <w:pStyle w:val="TJ3"/>
        <w:tabs>
          <w:tab w:val="left" w:pos="1440"/>
          <w:tab w:val="right" w:leader="dot" w:pos="8776"/>
        </w:tabs>
        <w:rPr>
          <w:rFonts w:eastAsiaTheme="minorEastAsia"/>
          <w:i w:val="0"/>
          <w:iCs w:val="0"/>
          <w:noProof/>
          <w:kern w:val="2"/>
          <w:sz w:val="24"/>
          <w:szCs w:val="24"/>
          <w:lang w:eastAsia="hu-HU"/>
          <w14:ligatures w14:val="standardContextual"/>
        </w:rPr>
      </w:pPr>
      <w:hyperlink w:anchor="_Toc183803647" w:history="1">
        <w:r w:rsidRPr="00F87925">
          <w:rPr>
            <w:rStyle w:val="Hiperhivatkozs"/>
            <w:noProof/>
          </w:rPr>
          <w:t>1.5.4.</w:t>
        </w:r>
        <w:r>
          <w:rPr>
            <w:rFonts w:eastAsiaTheme="minorEastAsia"/>
            <w:i w:val="0"/>
            <w:iCs w:val="0"/>
            <w:noProof/>
            <w:kern w:val="2"/>
            <w:sz w:val="24"/>
            <w:szCs w:val="24"/>
            <w:lang w:eastAsia="hu-HU"/>
            <w14:ligatures w14:val="standardContextual"/>
          </w:rPr>
          <w:tab/>
        </w:r>
        <w:r w:rsidRPr="00F87925">
          <w:rPr>
            <w:rStyle w:val="Hiperhivatkozs"/>
            <w:noProof/>
          </w:rPr>
          <w:t>Pozíció nyitás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_Toc183803647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DE3E1D0" w14:textId="42EEF201" w:rsidR="00D67242" w:rsidRDefault="00D67242">
      <w:pPr>
        <w:pStyle w:val="TJ3"/>
        <w:tabs>
          <w:tab w:val="left" w:pos="1440"/>
          <w:tab w:val="right" w:leader="dot" w:pos="8776"/>
        </w:tabs>
        <w:rPr>
          <w:rFonts w:eastAsiaTheme="minorEastAsia"/>
          <w:i w:val="0"/>
          <w:iCs w:val="0"/>
          <w:noProof/>
          <w:kern w:val="2"/>
          <w:sz w:val="24"/>
          <w:szCs w:val="24"/>
          <w:lang w:eastAsia="hu-HU"/>
          <w14:ligatures w14:val="standardContextual"/>
        </w:rPr>
      </w:pPr>
      <w:hyperlink w:anchor="_Toc183803648" w:history="1">
        <w:r w:rsidRPr="00F87925">
          <w:rPr>
            <w:rStyle w:val="Hiperhivatkozs"/>
            <w:noProof/>
          </w:rPr>
          <w:t>1.5.5.</w:t>
        </w:r>
        <w:r>
          <w:rPr>
            <w:rFonts w:eastAsiaTheme="minorEastAsia"/>
            <w:i w:val="0"/>
            <w:iCs w:val="0"/>
            <w:noProof/>
            <w:kern w:val="2"/>
            <w:sz w:val="24"/>
            <w:szCs w:val="24"/>
            <w:lang w:eastAsia="hu-HU"/>
            <w14:ligatures w14:val="standardContextual"/>
          </w:rPr>
          <w:tab/>
        </w:r>
        <w:r w:rsidRPr="00F87925">
          <w:rPr>
            <w:rStyle w:val="Hiperhivatkozs"/>
            <w:noProof/>
          </w:rPr>
          <w:t>Pozíció zárás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_Toc183803648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A5AD775" w14:textId="67DFC35D" w:rsidR="00D67242" w:rsidRDefault="00D67242">
      <w:pPr>
        <w:pStyle w:val="TJ3"/>
        <w:tabs>
          <w:tab w:val="left" w:pos="1440"/>
          <w:tab w:val="right" w:leader="dot" w:pos="8776"/>
        </w:tabs>
        <w:rPr>
          <w:rFonts w:eastAsiaTheme="minorEastAsia"/>
          <w:i w:val="0"/>
          <w:iCs w:val="0"/>
          <w:noProof/>
          <w:kern w:val="2"/>
          <w:sz w:val="24"/>
          <w:szCs w:val="24"/>
          <w:lang w:eastAsia="hu-HU"/>
          <w14:ligatures w14:val="standardContextual"/>
        </w:rPr>
      </w:pPr>
      <w:hyperlink w:anchor="_Toc183803649" w:history="1">
        <w:r w:rsidRPr="00F87925">
          <w:rPr>
            <w:rStyle w:val="Hiperhivatkozs"/>
            <w:noProof/>
          </w:rPr>
          <w:t>1.5.6.</w:t>
        </w:r>
        <w:r>
          <w:rPr>
            <w:rFonts w:eastAsiaTheme="minorEastAsia"/>
            <w:i w:val="0"/>
            <w:iCs w:val="0"/>
            <w:noProof/>
            <w:kern w:val="2"/>
            <w:sz w:val="24"/>
            <w:szCs w:val="24"/>
            <w:lang w:eastAsia="hu-HU"/>
            <w14:ligatures w14:val="standardContextual"/>
          </w:rPr>
          <w:tab/>
        </w:r>
        <w:r w:rsidRPr="00F87925">
          <w:rPr>
            <w:rStyle w:val="Hiperhivatkozs"/>
            <w:noProof/>
          </w:rPr>
          <w:t>Nyitott pozíciók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_Toc183803649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674EB46" w14:textId="4A0876C0" w:rsidR="00402F50" w:rsidRDefault="00AD77F8">
      <w:r>
        <w:fldChar w:fldCharType="end"/>
      </w:r>
    </w:p>
    <w:p w14:paraId="526B1F5E" w14:textId="77777777" w:rsidR="00402F50" w:rsidRDefault="00402F50"/>
    <w:p w14:paraId="729F2DD1" w14:textId="77777777" w:rsidR="002D35FE" w:rsidRDefault="002D35FE">
      <w:r>
        <w:br w:type="page"/>
      </w:r>
    </w:p>
    <w:p w14:paraId="07CF0CDA" w14:textId="269C069B" w:rsidR="00785B4D" w:rsidRPr="00785B4D" w:rsidRDefault="00785B4D" w:rsidP="00F04B3C">
      <w:pPr>
        <w:pStyle w:val="szdcmsor1"/>
        <w:numPr>
          <w:ilvl w:val="0"/>
          <w:numId w:val="20"/>
        </w:numPr>
      </w:pPr>
      <w:bookmarkStart w:id="0" w:name="_Toc183803627"/>
      <w:r>
        <w:lastRenderedPageBreak/>
        <w:t>Az ellenőrzéshez szükséges linkek</w:t>
      </w:r>
      <w:bookmarkEnd w:id="0"/>
    </w:p>
    <w:p w14:paraId="40AC67E0" w14:textId="6B78FD70" w:rsidR="0076585C" w:rsidRDefault="00DD38B6" w:rsidP="0076585C">
      <w:pPr>
        <w:pStyle w:val="szdszveg"/>
      </w:pPr>
      <w:r>
        <w:t>GitHub</w:t>
      </w:r>
      <w:r w:rsidR="00443366">
        <w:t xml:space="preserve"> link: </w:t>
      </w:r>
      <w:hyperlink r:id="rId12" w:history="1">
        <w:r w:rsidR="001276FE" w:rsidRPr="001276FE">
          <w:rPr>
            <w:rStyle w:val="Hiperhivatkozs"/>
          </w:rPr>
          <w:t>https://github.com/NickDale/Mozi-beadando</w:t>
        </w:r>
      </w:hyperlink>
    </w:p>
    <w:p w14:paraId="689DC9DA" w14:textId="69398A79" w:rsidR="005C3870" w:rsidRDefault="00DD38B6" w:rsidP="00443366">
      <w:pPr>
        <w:pStyle w:val="szdszveg"/>
      </w:pPr>
      <w:r>
        <w:t>GitHub</w:t>
      </w:r>
      <w:r w:rsidR="005C3870">
        <w:t xml:space="preserve"> felhasználók: </w:t>
      </w:r>
    </w:p>
    <w:p w14:paraId="2F2270EE" w14:textId="1CC8CC64" w:rsidR="005C3870" w:rsidRDefault="00CB787A" w:rsidP="005C3870">
      <w:pPr>
        <w:pStyle w:val="szdszveg"/>
        <w:numPr>
          <w:ilvl w:val="0"/>
          <w:numId w:val="19"/>
        </w:numPr>
      </w:pPr>
      <w:r>
        <w:t>Torontáli</w:t>
      </w:r>
      <w:r w:rsidR="001276FE">
        <w:t xml:space="preserve"> Eszter</w:t>
      </w:r>
      <w:r w:rsidR="005C3870">
        <w:t xml:space="preserve"> – </w:t>
      </w:r>
      <w:r w:rsidR="001276FE">
        <w:rPr>
          <w:b/>
          <w:bCs/>
          <w:i/>
          <w:iCs/>
        </w:rPr>
        <w:t>GHEszti</w:t>
      </w:r>
    </w:p>
    <w:p w14:paraId="2506D74B" w14:textId="65F8581F" w:rsidR="005C3870" w:rsidRDefault="005C3870" w:rsidP="005C3870">
      <w:pPr>
        <w:pStyle w:val="szdszveg"/>
        <w:numPr>
          <w:ilvl w:val="0"/>
          <w:numId w:val="19"/>
        </w:numPr>
      </w:pPr>
      <w:r>
        <w:t xml:space="preserve">Balogh Norbert – </w:t>
      </w:r>
      <w:r w:rsidRPr="005C3870">
        <w:rPr>
          <w:b/>
          <w:bCs/>
          <w:i/>
          <w:iCs/>
        </w:rPr>
        <w:t>NickDale</w:t>
      </w:r>
    </w:p>
    <w:p w14:paraId="28F4E2B2" w14:textId="77777777" w:rsidR="005C3870" w:rsidRDefault="005C3870" w:rsidP="005C3870">
      <w:pPr>
        <w:pStyle w:val="szdszveg"/>
        <w:ind w:left="397" w:firstLine="0"/>
      </w:pPr>
    </w:p>
    <w:p w14:paraId="27CB6FD7" w14:textId="2F3856EA" w:rsidR="005C3870" w:rsidRDefault="005C3870" w:rsidP="005C3870">
      <w:pPr>
        <w:pStyle w:val="szdszveg"/>
        <w:ind w:left="397" w:firstLine="0"/>
      </w:pPr>
      <w:r>
        <w:t xml:space="preserve">A feladat felosztásokat és követéseket a </w:t>
      </w:r>
      <w:r w:rsidR="00DD38B6">
        <w:t>GitHub</w:t>
      </w:r>
      <w:r>
        <w:t xml:space="preserve"> projekt segítségével valósítottuk meg.</w:t>
      </w:r>
    </w:p>
    <w:p w14:paraId="45FAD187" w14:textId="7AE2F095" w:rsidR="001750B5" w:rsidRDefault="001276FE" w:rsidP="008B2A00">
      <w:pPr>
        <w:pStyle w:val="szdszveg"/>
      </w:pPr>
      <w:hyperlink r:id="rId13" w:history="1">
        <w:r w:rsidRPr="001276FE">
          <w:rPr>
            <w:rStyle w:val="Hiperhivatkozs"/>
          </w:rPr>
          <w:t>https://github.com/users/NickDale/projects/4/views/1</w:t>
        </w:r>
      </w:hyperlink>
    </w:p>
    <w:p w14:paraId="6B28E9ED" w14:textId="77777777" w:rsidR="004A72CD" w:rsidRPr="00443366" w:rsidRDefault="004A72CD" w:rsidP="001276FE">
      <w:pPr>
        <w:pStyle w:val="szdszveg"/>
        <w:ind w:firstLine="0"/>
      </w:pPr>
    </w:p>
    <w:p w14:paraId="27B6620D" w14:textId="16D19BBE" w:rsidR="00443366" w:rsidRDefault="00E20E1C" w:rsidP="00F04B3C">
      <w:pPr>
        <w:pStyle w:val="szdcmsor2"/>
        <w:numPr>
          <w:ilvl w:val="0"/>
          <w:numId w:val="20"/>
        </w:numPr>
      </w:pPr>
      <w:bookmarkStart w:id="1" w:name="_Toc183803628"/>
      <w:r>
        <w:t>A feladat meghatározása</w:t>
      </w:r>
      <w:bookmarkEnd w:id="1"/>
    </w:p>
    <w:p w14:paraId="42048195" w14:textId="3B579EF1" w:rsidR="001276FE" w:rsidRDefault="001276FE" w:rsidP="001276FE">
      <w:pPr>
        <w:pStyle w:val="szdszveg"/>
      </w:pPr>
      <w:r>
        <w:t>A Művészfilm Kht. több városban is üzemeltet mozit. A fenntartott mozik mindegyike a legfeljebb napi egy vetítést tart- A nézőszámokról és a bevételekről a cég pontos nyilvántartást vezet.</w:t>
      </w:r>
    </w:p>
    <w:p w14:paraId="6743368E" w14:textId="461AE5B6" w:rsidR="001276FE" w:rsidRDefault="001276FE" w:rsidP="001276FE">
      <w:pPr>
        <w:pStyle w:val="szdszveg"/>
      </w:pPr>
      <w:r>
        <w:t>Az elvárt adatbázis szerkezet:</w:t>
      </w:r>
    </w:p>
    <w:p w14:paraId="2ECCD5D5" w14:textId="033417D6" w:rsidR="001276FE" w:rsidRPr="001276FE" w:rsidRDefault="001276FE" w:rsidP="00CB787A">
      <w:pPr>
        <w:pStyle w:val="szdszveg"/>
        <w:jc w:val="center"/>
      </w:pPr>
      <w:r>
        <w:rPr>
          <w:noProof/>
        </w:rPr>
        <w:drawing>
          <wp:inline distT="0" distB="0" distL="0" distR="0" wp14:anchorId="00831CDA" wp14:editId="14E9008D">
            <wp:extent cx="3808675" cy="3757780"/>
            <wp:effectExtent l="0" t="0" r="1905" b="0"/>
            <wp:docPr id="2022498555" name="Kép 2022498555" descr="A képen szöveg, képernyőkép, Betűtípus, dokumentu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498555" name="Kép 2022498555" descr="A képen szöveg, képernyőkép, Betűtípus, dokumentum látható&#10;&#10;Automatikusan generált leírás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2887" cy="376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D6067" w14:textId="729637D2" w:rsidR="008B2A4C" w:rsidRDefault="00CB787A" w:rsidP="00F04B3C">
      <w:pPr>
        <w:pStyle w:val="szdcmsor1"/>
        <w:numPr>
          <w:ilvl w:val="0"/>
          <w:numId w:val="20"/>
        </w:numPr>
      </w:pPr>
      <w:bookmarkStart w:id="2" w:name="_Toc183803629"/>
      <w:r>
        <w:lastRenderedPageBreak/>
        <w:t xml:space="preserve">Project </w:t>
      </w:r>
      <w:r w:rsidR="003D54F6">
        <w:t>felépítése</w:t>
      </w:r>
      <w:bookmarkEnd w:id="2"/>
    </w:p>
    <w:p w14:paraId="7A6748BE" w14:textId="47A211E8" w:rsidR="00F04B3C" w:rsidRDefault="00F04B3C" w:rsidP="00CB787A">
      <w:pPr>
        <w:pStyle w:val="szdszveg"/>
      </w:pPr>
      <w:r>
        <w:t>A project megvalósítása során a következő technológiákat, nyelveket, toolokat használtuk.</w:t>
      </w:r>
    </w:p>
    <w:p w14:paraId="22BD217B" w14:textId="30DA0F94" w:rsidR="00F04B3C" w:rsidRDefault="00F04B3C" w:rsidP="00F04B3C">
      <w:pPr>
        <w:pStyle w:val="szdszveg"/>
        <w:numPr>
          <w:ilvl w:val="0"/>
          <w:numId w:val="19"/>
        </w:numPr>
      </w:pPr>
      <w:r>
        <w:t>JAVA 17</w:t>
      </w:r>
    </w:p>
    <w:p w14:paraId="31B7DA6D" w14:textId="6BC190DC" w:rsidR="00F04B3C" w:rsidRDefault="00F04B3C" w:rsidP="00F04B3C">
      <w:pPr>
        <w:pStyle w:val="szdszveg"/>
        <w:numPr>
          <w:ilvl w:val="0"/>
          <w:numId w:val="19"/>
        </w:numPr>
      </w:pPr>
      <w:r>
        <w:t>MAVEN</w:t>
      </w:r>
    </w:p>
    <w:p w14:paraId="3E4977AF" w14:textId="2DF729AE" w:rsidR="00F04B3C" w:rsidRDefault="00F04B3C" w:rsidP="00F04B3C">
      <w:pPr>
        <w:pStyle w:val="szdszveg"/>
        <w:numPr>
          <w:ilvl w:val="0"/>
          <w:numId w:val="19"/>
        </w:numPr>
      </w:pPr>
      <w:r>
        <w:t>Használt dependencyk</w:t>
      </w:r>
    </w:p>
    <w:p w14:paraId="7BF75760" w14:textId="2A426652" w:rsidR="00F04B3C" w:rsidRDefault="00F04B3C" w:rsidP="00F04B3C">
      <w:pPr>
        <w:pStyle w:val="szdszveg"/>
        <w:numPr>
          <w:ilvl w:val="1"/>
          <w:numId w:val="19"/>
        </w:numPr>
      </w:pPr>
      <w:r>
        <w:t>javafx</w:t>
      </w:r>
    </w:p>
    <w:p w14:paraId="637653C5" w14:textId="2B222C1F" w:rsidR="00F04B3C" w:rsidRDefault="00F04B3C" w:rsidP="00F04B3C">
      <w:pPr>
        <w:pStyle w:val="szdszveg"/>
        <w:numPr>
          <w:ilvl w:val="1"/>
          <w:numId w:val="19"/>
        </w:numPr>
      </w:pPr>
      <w:r>
        <w:t>hibernate core, orm,</w:t>
      </w:r>
    </w:p>
    <w:p w14:paraId="78CF62DA" w14:textId="3C3E8374" w:rsidR="00F04B3C" w:rsidRDefault="00F04B3C" w:rsidP="00F04B3C">
      <w:pPr>
        <w:pStyle w:val="szdszveg"/>
        <w:numPr>
          <w:ilvl w:val="1"/>
          <w:numId w:val="19"/>
        </w:numPr>
      </w:pPr>
      <w:r>
        <w:t xml:space="preserve">sqlite </w:t>
      </w:r>
    </w:p>
    <w:p w14:paraId="3A913A29" w14:textId="653D91E5" w:rsidR="00F04B3C" w:rsidRDefault="00F04B3C" w:rsidP="00F04B3C">
      <w:pPr>
        <w:pStyle w:val="szdszveg"/>
        <w:numPr>
          <w:ilvl w:val="0"/>
          <w:numId w:val="19"/>
        </w:numPr>
      </w:pPr>
      <w:r>
        <w:t>maven pluginok:</w:t>
      </w:r>
    </w:p>
    <w:p w14:paraId="59C2E552" w14:textId="443B6C39" w:rsidR="00F04B3C" w:rsidRDefault="00F04B3C" w:rsidP="00F04B3C">
      <w:pPr>
        <w:pStyle w:val="szdszveg"/>
        <w:numPr>
          <w:ilvl w:val="1"/>
          <w:numId w:val="19"/>
        </w:numPr>
      </w:pPr>
      <w:r>
        <w:t>javafx-maven-plugin – javafx asztali alkalmazáshoz szükséges</w:t>
      </w:r>
    </w:p>
    <w:p w14:paraId="1D88EA7A" w14:textId="5A1B84A7" w:rsidR="00F04B3C" w:rsidRDefault="00C53E38" w:rsidP="00F04B3C">
      <w:pPr>
        <w:pStyle w:val="szdszveg"/>
        <w:numPr>
          <w:ilvl w:val="1"/>
          <w:numId w:val="19"/>
        </w:numPr>
      </w:pPr>
      <w:r>
        <w:t>jaxws-maven-plugin</w:t>
      </w:r>
      <w:r w:rsidR="00F04B3C">
        <w:t xml:space="preserve"> – </w:t>
      </w:r>
      <w:r>
        <w:t xml:space="preserve">AZ MNB </w:t>
      </w:r>
      <w:r w:rsidR="00F04B3C">
        <w:t>SOAP klienshez használt java osztályok kigenerálásához használtuk</w:t>
      </w:r>
    </w:p>
    <w:p w14:paraId="276A2046" w14:textId="112DD316" w:rsidR="00C53E38" w:rsidRDefault="00C53E38" w:rsidP="00F04B3C">
      <w:pPr>
        <w:pStyle w:val="szdszveg"/>
        <w:numPr>
          <w:ilvl w:val="1"/>
          <w:numId w:val="19"/>
        </w:numPr>
      </w:pPr>
      <w:r>
        <w:t>maven-assembly-plugin – a futtatható javafx jar fájl felépítéséhez (build) használtuk.</w:t>
      </w:r>
    </w:p>
    <w:p w14:paraId="74815D32" w14:textId="2607A62C" w:rsidR="00CB787A" w:rsidRDefault="00F04B3C" w:rsidP="00254F2F">
      <w:pPr>
        <w:pStyle w:val="szdszveg"/>
      </w:pPr>
      <w:r>
        <w:t>Az adatmodel megvalósításához és az adatbázis műveletekhez JPA-t (Java Persist</w:t>
      </w:r>
      <w:r w:rsidR="00210AD9">
        <w:t>e</w:t>
      </w:r>
      <w:r>
        <w:t>nce API)</w:t>
      </w:r>
      <w:r w:rsidR="00210AD9">
        <w:t xml:space="preserve"> használtunk, amelynek a configurációja a projecten belül a </w:t>
      </w:r>
      <w:r w:rsidR="00210AD9" w:rsidRPr="00210AD9">
        <w:rPr>
          <w:i/>
          <w:iCs/>
        </w:rPr>
        <w:t>/resources/META-INF/persistence.xml</w:t>
      </w:r>
      <w:r w:rsidR="00210AD9">
        <w:t xml:space="preserve"> fájlban találhatók</w:t>
      </w:r>
      <w:r w:rsidR="00C53E38">
        <w:t>.</w:t>
      </w:r>
    </w:p>
    <w:p w14:paraId="2A2B3188" w14:textId="39AA5C57" w:rsidR="00C53E38" w:rsidRDefault="00376F15" w:rsidP="00254F2F">
      <w:pPr>
        <w:pStyle w:val="szdszveg"/>
      </w:pPr>
      <w:r>
        <w:t xml:space="preserve">Az adatbázis elérési URL-t a feladatkiírásban feltntetett </w:t>
      </w:r>
      <w:r w:rsidRPr="00376F15">
        <w:rPr>
          <w:i/>
          <w:iCs/>
        </w:rPr>
        <w:t>C:/adatok</w:t>
      </w:r>
      <w:r>
        <w:t xml:space="preserve"> mappára állítottuk. Az alkalmazás itt fogja keresni az </w:t>
      </w:r>
      <w:r w:rsidRPr="00376F15">
        <w:rPr>
          <w:i/>
          <w:iCs/>
        </w:rPr>
        <w:t>adatok.db</w:t>
      </w:r>
      <w:r>
        <w:t xml:space="preserve"> sqlite adatbázis fájlt.</w:t>
      </w:r>
    </w:p>
    <w:p w14:paraId="3B60C97E" w14:textId="7D10FF3A" w:rsidR="00BD0353" w:rsidRDefault="00BD0353" w:rsidP="00254F2F">
      <w:pPr>
        <w:pStyle w:val="szdszveg"/>
      </w:pPr>
      <w:r>
        <w:t>A projektet legjobb tudásunk szerint igyekeztünk strukturáltan felépíteni, ahol a MainController.java class biztosítja az összeköttetést a java kód és a fxml fájl között. A service packageben találhatóak az egyes logikát megvalósító service-ek. Ilyen például a Oandával  vagy az MNB-vel való kommunikáció. Az entities mappában pedig az adatbázis leképezések találhatók.</w:t>
      </w:r>
    </w:p>
    <w:p w14:paraId="6D1FDE57" w14:textId="1F0D88BB" w:rsidR="003D54F6" w:rsidRPr="00CB787A" w:rsidRDefault="00CB71EA" w:rsidP="00CB71EA">
      <w:pPr>
        <w:pStyle w:val="szdszveg"/>
        <w:jc w:val="center"/>
      </w:pPr>
      <w:r>
        <w:rPr>
          <w:noProof/>
        </w:rPr>
        <w:lastRenderedPageBreak/>
        <w:drawing>
          <wp:inline distT="0" distB="0" distL="0" distR="0" wp14:anchorId="65433E41" wp14:editId="12939973">
            <wp:extent cx="2408101" cy="4199558"/>
            <wp:effectExtent l="0" t="0" r="0" b="0"/>
            <wp:docPr id="988196030" name="Kép 1" descr="A képen szöveg, képernyőkép,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196030" name="Kép 1" descr="A képen szöveg, képernyőkép, szoftver látható&#10;&#10;Automatikusan generált leírás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15818" cy="421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C14A4" w14:textId="259D27FB" w:rsidR="007F67EE" w:rsidRDefault="00CB787A" w:rsidP="001D3B55">
      <w:pPr>
        <w:pStyle w:val="szdcmsor1"/>
      </w:pPr>
      <w:bookmarkStart w:id="3" w:name="_Toc183803630"/>
      <w:r>
        <w:lastRenderedPageBreak/>
        <w:t>Alkalmazás működése</w:t>
      </w:r>
      <w:bookmarkEnd w:id="3"/>
    </w:p>
    <w:p w14:paraId="6BACB194" w14:textId="1713296B" w:rsidR="00CB787A" w:rsidRDefault="00CB787A" w:rsidP="00210AD9">
      <w:pPr>
        <w:pStyle w:val="szdszveg"/>
      </w:pPr>
      <w:r>
        <w:t>Az alkalmazás működését a feladatleírásnak megfelelően pontokba szedve tagoljuk.</w:t>
      </w:r>
    </w:p>
    <w:p w14:paraId="44A113CF" w14:textId="6EAE5FDB" w:rsidR="00CB787A" w:rsidRDefault="00CB787A" w:rsidP="00CB787A">
      <w:pPr>
        <w:pStyle w:val="szdcmsor2"/>
      </w:pPr>
      <w:bookmarkStart w:id="4" w:name="_Toc183803631"/>
      <w:r>
        <w:t>Kezdőképernyő</w:t>
      </w:r>
      <w:bookmarkEnd w:id="4"/>
    </w:p>
    <w:p w14:paraId="4A42AC88" w14:textId="3532EE0A" w:rsidR="00B45E00" w:rsidRPr="00B45E00" w:rsidRDefault="002959EF" w:rsidP="00B45E00">
      <w:pPr>
        <w:pStyle w:val="szdszveg"/>
      </w:pPr>
      <w:r>
        <w:t xml:space="preserve">Az alkalmazás indulását követően </w:t>
      </w:r>
      <w:r w:rsidR="00B45E00">
        <w:t>a menürendszer jelenik meg</w:t>
      </w:r>
      <w:r w:rsidR="004D59D9">
        <w:t>, ahol a menüből kiválaszthatjuk, hogy mit szeretnénk.</w:t>
      </w:r>
    </w:p>
    <w:p w14:paraId="1446B38C" w14:textId="378565EA" w:rsidR="00210AD9" w:rsidRDefault="004D59D9" w:rsidP="004D59D9">
      <w:pPr>
        <w:pStyle w:val="szdszveg"/>
        <w:ind w:firstLine="0"/>
        <w:jc w:val="center"/>
      </w:pPr>
      <w:r>
        <w:rPr>
          <w:noProof/>
        </w:rPr>
        <w:drawing>
          <wp:inline distT="0" distB="0" distL="0" distR="0" wp14:anchorId="13A3A13F" wp14:editId="4FF9976C">
            <wp:extent cx="5579110" cy="528320"/>
            <wp:effectExtent l="0" t="0" r="2540" b="5080"/>
            <wp:docPr id="1857257928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25792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79110" cy="52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66B65" w14:textId="28306767" w:rsidR="00F45EB8" w:rsidRDefault="00F45EB8" w:rsidP="00210AD9">
      <w:pPr>
        <w:pStyle w:val="szdszveg"/>
        <w:ind w:firstLine="0"/>
      </w:pPr>
      <w:r>
        <w:t xml:space="preserve">Az egyes menüpontok megvalósításáért felelős részeket jeleztük a </w:t>
      </w:r>
      <w:r w:rsidRPr="004D59D9">
        <w:rPr>
          <w:i/>
          <w:iCs/>
        </w:rPr>
        <w:t>MainController.java</w:t>
      </w:r>
      <w:r>
        <w:t xml:space="preserve"> fájlban, ami az összeköttetést biztosítja az JAVA kód és a kinézetért felelős </w:t>
      </w:r>
      <w:r w:rsidRPr="004D59D9">
        <w:rPr>
          <w:i/>
          <w:iCs/>
        </w:rPr>
        <w:t>fxml</w:t>
      </w:r>
      <w:r>
        <w:t xml:space="preserve"> fájl között.</w:t>
      </w:r>
    </w:p>
    <w:p w14:paraId="4A13FB97" w14:textId="43E7D0AE" w:rsidR="00F45EB8" w:rsidRPr="002959EF" w:rsidRDefault="00F45EB8" w:rsidP="00F45EB8">
      <w:pPr>
        <w:pStyle w:val="szdszveg"/>
        <w:ind w:firstLine="0"/>
        <w:jc w:val="center"/>
      </w:pPr>
      <w:r>
        <w:rPr>
          <w:noProof/>
        </w:rPr>
        <w:drawing>
          <wp:inline distT="0" distB="0" distL="0" distR="0" wp14:anchorId="2F3D68F8" wp14:editId="50EB13E4">
            <wp:extent cx="4305300" cy="1103521"/>
            <wp:effectExtent l="0" t="0" r="0" b="1905"/>
            <wp:docPr id="1563102137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102137" name="Kép 1" descr="A képen szöveg, képernyőkép, Betűtípus látható&#10;&#10;Automatikusan generált leírás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40808" cy="1112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3E378" w14:textId="46E152ED" w:rsidR="00CB787A" w:rsidRDefault="00CB787A" w:rsidP="00CB787A">
      <w:pPr>
        <w:pStyle w:val="szdcmsor2"/>
      </w:pPr>
      <w:bookmarkStart w:id="5" w:name="_Toc183803632"/>
      <w:r>
        <w:t>Adatbázis menüpont</w:t>
      </w:r>
      <w:bookmarkEnd w:id="5"/>
    </w:p>
    <w:p w14:paraId="3460C840" w14:textId="273B899D" w:rsidR="00210AD9" w:rsidRPr="00210AD9" w:rsidRDefault="00210AD9" w:rsidP="00210AD9">
      <w:pPr>
        <w:pStyle w:val="szdszveg"/>
      </w:pPr>
      <w:r>
        <w:t>Az általunk használt adatbázis az SQLite, amelyhez csatlakozva JPA segítségével végeztük el a CRUD műveleteket.</w:t>
      </w:r>
    </w:p>
    <w:p w14:paraId="4BA6740C" w14:textId="141E9812" w:rsidR="002959EF" w:rsidRDefault="002959EF" w:rsidP="002959EF">
      <w:pPr>
        <w:pStyle w:val="szdcmsor3"/>
      </w:pPr>
      <w:bookmarkStart w:id="6" w:name="_Toc183803633"/>
      <w:r>
        <w:t>Olvas almenü</w:t>
      </w:r>
      <w:bookmarkEnd w:id="6"/>
    </w:p>
    <w:p w14:paraId="70E4BDAF" w14:textId="44EEAFC2" w:rsidR="00F45EB8" w:rsidRDefault="00210AD9" w:rsidP="002959EF">
      <w:pPr>
        <w:pStyle w:val="szdszveg"/>
        <w:rPr>
          <w:i/>
          <w:iCs/>
        </w:rPr>
      </w:pPr>
      <w:r>
        <w:t xml:space="preserve">Szűrés nélkül olvas az adatbázis </w:t>
      </w:r>
      <w:r w:rsidRPr="00210AD9">
        <w:rPr>
          <w:i/>
          <w:iCs/>
        </w:rPr>
        <w:t>(findAll)</w:t>
      </w:r>
      <w:r>
        <w:rPr>
          <w:i/>
          <w:iCs/>
        </w:rPr>
        <w:t xml:space="preserve"> </w:t>
      </w:r>
      <w:r w:rsidR="00F45EB8">
        <w:rPr>
          <w:i/>
          <w:iCs/>
        </w:rPr>
        <w:t>előadás táblájából, ahová joinolja az adott előadáshoz tartozó film és a mozi adatait is. Ezt egy görgethető táblázatban jeleníti meg.</w:t>
      </w:r>
    </w:p>
    <w:p w14:paraId="1BC20368" w14:textId="7D097EF9" w:rsidR="00B45E00" w:rsidRDefault="00B45E00" w:rsidP="00030735">
      <w:pPr>
        <w:pStyle w:val="szdszveg"/>
        <w:jc w:val="center"/>
        <w:rPr>
          <w:i/>
          <w:iCs/>
        </w:rPr>
      </w:pPr>
      <w:r>
        <w:rPr>
          <w:noProof/>
        </w:rPr>
        <w:drawing>
          <wp:inline distT="0" distB="0" distL="0" distR="0" wp14:anchorId="7059209F" wp14:editId="71DC75C6">
            <wp:extent cx="3543300" cy="2782697"/>
            <wp:effectExtent l="0" t="0" r="0" b="0"/>
            <wp:docPr id="1858422356" name="Kép 1" descr="A képen szöveg, képernyőkép, szám,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422356" name="Kép 1" descr="A képen szöveg, képernyőkép, szám, szoftver látható&#10;&#10;Automatikusan generált leírás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59585" cy="2795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96022" w14:textId="56F5E54E" w:rsidR="002959EF" w:rsidRDefault="002959EF" w:rsidP="00B45E00">
      <w:pPr>
        <w:pStyle w:val="szdcmsor3"/>
        <w:jc w:val="left"/>
      </w:pPr>
      <w:bookmarkStart w:id="7" w:name="_Toc183803634"/>
      <w:r>
        <w:lastRenderedPageBreak/>
        <w:t>Olvas2 almenü</w:t>
      </w:r>
      <w:bookmarkEnd w:id="7"/>
    </w:p>
    <w:p w14:paraId="506E5197" w14:textId="2F7D2AA2" w:rsidR="00530E5A" w:rsidRDefault="00530E5A" w:rsidP="00530E5A">
      <w:pPr>
        <w:pStyle w:val="szdszveg"/>
      </w:pPr>
      <w:r>
        <w:t>Az előzőhez hasonlóan itt is az előadás tábla adatait olvassuk, de ebben a pontban a felhasználó már különböző keresési lehetőségeket tud alkalmazni.</w:t>
      </w:r>
    </w:p>
    <w:p w14:paraId="22A925A4" w14:textId="55503C25" w:rsidR="00530E5A" w:rsidRPr="00530E5A" w:rsidRDefault="00530E5A" w:rsidP="00530E5A">
      <w:pPr>
        <w:pStyle w:val="szdszveg"/>
      </w:pPr>
      <w:r>
        <w:t>Lehőség van keresi a film címére, egy adott mozira (ezt egy lenyíló listából tudjuk kiválasztani, amit szintén az adatbázisból olvasunk fel), valamint van lehetőség arra, hogy eldöntsük, hogy a beírt film címére pontosan, vagy részlegesen szeretnénk keresni. A részleges keresést LIKE-os kereséssel oldottuk meg.</w:t>
      </w:r>
      <w:r w:rsidR="00186951">
        <w:t xml:space="preserve"> </w:t>
      </w:r>
      <w:r>
        <w:t>Természetesen a különböző keresési feltételeket bármilyen módon lehet ötvözni.</w:t>
      </w:r>
    </w:p>
    <w:p w14:paraId="256F2415" w14:textId="51AA0459" w:rsidR="00530E5A" w:rsidRDefault="00F45EB8" w:rsidP="00006079">
      <w:pPr>
        <w:pStyle w:val="szdszveg"/>
        <w:jc w:val="center"/>
      </w:pPr>
      <w:r>
        <w:rPr>
          <w:noProof/>
        </w:rPr>
        <w:drawing>
          <wp:inline distT="0" distB="0" distL="0" distR="0" wp14:anchorId="37D00C55" wp14:editId="00A29793">
            <wp:extent cx="4009390" cy="3173833"/>
            <wp:effectExtent l="0" t="0" r="0" b="7620"/>
            <wp:docPr id="210217296" name="Kép 1" descr="A képen szöveg, képernyőkép, szoftver, képernyő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17296" name="Kép 1" descr="A képen szöveg, képernyőkép, szoftver, képernyő látható&#10;&#10;Automatikusan generált leírás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52171" cy="3207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BA5BA" w14:textId="2A6EFF62" w:rsidR="00530E5A" w:rsidRDefault="00530E5A" w:rsidP="00186951">
      <w:pPr>
        <w:pStyle w:val="szdszveg"/>
        <w:jc w:val="center"/>
      </w:pPr>
      <w:r>
        <w:rPr>
          <w:noProof/>
        </w:rPr>
        <w:drawing>
          <wp:inline distT="0" distB="0" distL="0" distR="0" wp14:anchorId="7F4816C8" wp14:editId="132E7F81">
            <wp:extent cx="4035910" cy="3192071"/>
            <wp:effectExtent l="0" t="0" r="3175" b="8890"/>
            <wp:docPr id="762690401" name="Kép 1" descr="A képen szöveg, képernyőkép, szám,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690401" name="Kép 1" descr="A képen szöveg, képernyőkép, szám, szoftver látható&#10;&#10;Automatikusan generált leírás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35910" cy="3192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BCF35" w14:textId="3BC80E78" w:rsidR="00A10998" w:rsidRDefault="00A10998" w:rsidP="00A10998">
      <w:pPr>
        <w:pStyle w:val="szdcmsor3"/>
      </w:pPr>
      <w:bookmarkStart w:id="8" w:name="_Toc183803635"/>
      <w:r>
        <w:lastRenderedPageBreak/>
        <w:t>Ír almenü</w:t>
      </w:r>
      <w:bookmarkEnd w:id="8"/>
    </w:p>
    <w:p w14:paraId="6465B8B0" w14:textId="7CE63959" w:rsidR="00B45E00" w:rsidRDefault="00B45E00" w:rsidP="00B45E00">
      <w:pPr>
        <w:pStyle w:val="szdszveg"/>
      </w:pPr>
      <w:r>
        <w:t>A menüpont alatt új Mozit tudunk felvenni az adatbázisba. A mentés gomb csak a megfelelő kitöltést követően válik elérhetővé.</w:t>
      </w:r>
    </w:p>
    <w:p w14:paraId="6C1A9AD8" w14:textId="5A6FD3CF" w:rsidR="00B45E00" w:rsidRPr="00B45E00" w:rsidRDefault="00B45E00" w:rsidP="00B45E00">
      <w:pPr>
        <w:pStyle w:val="szdszveg"/>
        <w:jc w:val="center"/>
      </w:pPr>
      <w:r>
        <w:rPr>
          <w:noProof/>
        </w:rPr>
        <w:drawing>
          <wp:inline distT="0" distB="0" distL="0" distR="0" wp14:anchorId="0F1D9B65" wp14:editId="7B3D71B5">
            <wp:extent cx="4105275" cy="3196469"/>
            <wp:effectExtent l="0" t="0" r="0" b="4445"/>
            <wp:docPr id="383037979" name="Kép 1" descr="A képen szöveg, képernyőkép, szoftver, Webla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037979" name="Kép 1" descr="A képen szöveg, képernyőkép, szoftver, Weblap látható&#10;&#10;Automatikusan generált leírás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21595" cy="3209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2B0BE" w14:textId="02A043EF" w:rsidR="00A10998" w:rsidRDefault="00A10998" w:rsidP="00A10998">
      <w:pPr>
        <w:pStyle w:val="szdcmsor3"/>
      </w:pPr>
      <w:bookmarkStart w:id="9" w:name="_Toc183803636"/>
      <w:r>
        <w:t>Módosít almenü</w:t>
      </w:r>
      <w:bookmarkEnd w:id="9"/>
    </w:p>
    <w:p w14:paraId="6D59EB37" w14:textId="1AA35330" w:rsidR="00B45E00" w:rsidRDefault="00B45E00" w:rsidP="00B45E00">
      <w:pPr>
        <w:pStyle w:val="szdszveg"/>
      </w:pPr>
      <w:r>
        <w:t>Módosítás menüpontban a beviteli mezők automatikusan kitöltődnek a kiválasztott mozi adataival. Ezeket az adatokat tudjuk módosítani és a módosítás gombra kattintva persistálni az adatbázisba.</w:t>
      </w:r>
    </w:p>
    <w:p w14:paraId="2EC9D48D" w14:textId="77777777" w:rsidR="00B97FFE" w:rsidRDefault="00B45E00" w:rsidP="00B97FFE">
      <w:pPr>
        <w:pStyle w:val="szdszveg"/>
        <w:jc w:val="center"/>
      </w:pPr>
      <w:r>
        <w:rPr>
          <w:noProof/>
        </w:rPr>
        <w:drawing>
          <wp:inline distT="0" distB="0" distL="0" distR="0" wp14:anchorId="52584BCF" wp14:editId="475FAD19">
            <wp:extent cx="4257675" cy="3287994"/>
            <wp:effectExtent l="0" t="0" r="0" b="8255"/>
            <wp:docPr id="575551521" name="Kép 1" descr="A képen szöveg, képernyőkép, szoftver, képernyő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551521" name="Kép 1" descr="A képen szöveg, képernyőkép, szoftver, képernyő látható&#10;&#10;Automatikusan generált leírás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76582" cy="330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E38D5" w14:textId="224FFDA2" w:rsidR="00B97FFE" w:rsidRDefault="00A241A0" w:rsidP="00B97FFE">
      <w:pPr>
        <w:pStyle w:val="szdszveg"/>
        <w:jc w:val="left"/>
      </w:pPr>
      <w:r>
        <w:lastRenderedPageBreak/>
        <w:t>Az adatbázis műveleteket követően (létrehozás, módosítás stb) a felhasználó kap visszajelzést annak sikerességéről is</w:t>
      </w:r>
      <w:r w:rsidR="00B97FFE">
        <w:t xml:space="preserve"> egy popup ablakban.</w:t>
      </w:r>
    </w:p>
    <w:p w14:paraId="1536608A" w14:textId="1E727AD0" w:rsidR="00A241A0" w:rsidRPr="00B45E00" w:rsidRDefault="00A241A0" w:rsidP="00030735">
      <w:pPr>
        <w:pStyle w:val="szdszveg"/>
        <w:jc w:val="center"/>
      </w:pPr>
      <w:r>
        <w:br/>
      </w:r>
      <w:r>
        <w:rPr>
          <w:noProof/>
        </w:rPr>
        <w:drawing>
          <wp:inline distT="0" distB="0" distL="0" distR="0" wp14:anchorId="188E823E" wp14:editId="17D95DE8">
            <wp:extent cx="4133850" cy="3266710"/>
            <wp:effectExtent l="0" t="0" r="0" b="0"/>
            <wp:docPr id="960624436" name="Kép 1" descr="A képen szöveg, képernyőkép, szoftver, Számítógépes ikon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624436" name="Kép 1" descr="A képen szöveg, képernyőkép, szoftver, Számítógépes ikon látható&#10;&#10;Automatikusan generált leírás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45854" cy="3276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6DD33" w14:textId="31B24357" w:rsidR="00A10998" w:rsidRDefault="00A10998" w:rsidP="00A10998">
      <w:pPr>
        <w:pStyle w:val="szdcmsor3"/>
      </w:pPr>
      <w:bookmarkStart w:id="10" w:name="_Toc183803637"/>
      <w:r>
        <w:t>Töröl almenü</w:t>
      </w:r>
      <w:bookmarkEnd w:id="10"/>
    </w:p>
    <w:p w14:paraId="41C47A6E" w14:textId="723F7D17" w:rsidR="004F2B0A" w:rsidRPr="004F2B0A" w:rsidRDefault="004F2B0A" w:rsidP="004F2B0A">
      <w:pPr>
        <w:pStyle w:val="szdszveg"/>
      </w:pPr>
      <w:r>
        <w:t>A töröl almenüben egy előadást tudunk törölni. Első lépésként ki kell választani egy lenyíló listából egy db előadást, amit törölni szeretnénk. A törlés gomb csak ezt követően lesz aktív. Az előadások az ’eloadas’ táblából kerülnek listázásra</w:t>
      </w:r>
      <w:r w:rsidR="007127BB">
        <w:t>.</w:t>
      </w:r>
    </w:p>
    <w:p w14:paraId="66BF2EF1" w14:textId="7C5DDC3A" w:rsidR="00A10998" w:rsidRPr="00A10998" w:rsidRDefault="005360F8" w:rsidP="007127BB">
      <w:pPr>
        <w:pStyle w:val="szdszveg"/>
        <w:jc w:val="center"/>
      </w:pPr>
      <w:r>
        <w:rPr>
          <w:noProof/>
        </w:rPr>
        <w:drawing>
          <wp:inline distT="0" distB="0" distL="0" distR="0" wp14:anchorId="37D6945B" wp14:editId="3AB62C1C">
            <wp:extent cx="4067175" cy="3154770"/>
            <wp:effectExtent l="0" t="0" r="0" b="7620"/>
            <wp:docPr id="297056850" name="Kép 1" descr="A képen szöveg, képernyőkép, szoftver, Webla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056850" name="Kép 1" descr="A képen szöveg, képernyőkép, szoftver, Weblap látható&#10;&#10;Automatikusan generált leírás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81598" cy="3165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5BCEF" w14:textId="5778B1BD" w:rsidR="00CB787A" w:rsidRDefault="00CB787A" w:rsidP="00CB787A">
      <w:pPr>
        <w:pStyle w:val="szdcmsor2"/>
      </w:pPr>
      <w:bookmarkStart w:id="11" w:name="_Toc183803638"/>
      <w:r>
        <w:lastRenderedPageBreak/>
        <w:t>SOAP Kliens menüpont</w:t>
      </w:r>
      <w:bookmarkEnd w:id="11"/>
    </w:p>
    <w:p w14:paraId="56F08576" w14:textId="0589775A" w:rsidR="00D91873" w:rsidRDefault="00D91873" w:rsidP="00D91873">
      <w:pPr>
        <w:pStyle w:val="szdcmsor3"/>
      </w:pPr>
      <w:bookmarkStart w:id="12" w:name="_Toc183803639"/>
      <w:r>
        <w:t>Letöltés almenü</w:t>
      </w:r>
      <w:bookmarkEnd w:id="12"/>
    </w:p>
    <w:p w14:paraId="58B36692" w14:textId="7572DC48" w:rsidR="00BD1979" w:rsidRPr="00BD1979" w:rsidRDefault="00BD1979" w:rsidP="00BD1979">
      <w:pPr>
        <w:pStyle w:val="szdszveg"/>
      </w:pPr>
      <w:r>
        <w:t>Erre a menüpontra kattintva szűrés nélkül letölti az MNB oldaláról az adatokat, amiket egy .txt fájlba lement a felhasználó által választott helyre. A fájl választást a javafx FileChooser segítségével valósítottuk meg.</w:t>
      </w:r>
    </w:p>
    <w:p w14:paraId="736F6073" w14:textId="48C1ABCC" w:rsidR="00D91873" w:rsidRDefault="00D91873" w:rsidP="00D91873">
      <w:pPr>
        <w:pStyle w:val="szdcmsor3"/>
      </w:pPr>
      <w:bookmarkStart w:id="13" w:name="_Toc183803640"/>
      <w:r>
        <w:t>Letöltés2 almenü</w:t>
      </w:r>
      <w:bookmarkEnd w:id="13"/>
    </w:p>
    <w:p w14:paraId="215E844B" w14:textId="1EFFFF15" w:rsidR="00BD1979" w:rsidRDefault="00BD1979" w:rsidP="00BD1979">
      <w:pPr>
        <w:pStyle w:val="szdszveg"/>
      </w:pPr>
      <w:r>
        <w:t>Az előző menüponthoz képest annyival tud többet, hogy a megadott feltételeknek megfelelően szűri az adatokat, és csak azokat jeleníti meg. pl: csak az euró (EUR) árfolyamára vagyunk kíváncsiak.</w:t>
      </w:r>
    </w:p>
    <w:p w14:paraId="6316D4C9" w14:textId="6922F68F" w:rsidR="00BD1979" w:rsidRPr="00BD1979" w:rsidRDefault="00BD1979" w:rsidP="00E346B7">
      <w:pPr>
        <w:pStyle w:val="szdszveg"/>
        <w:jc w:val="center"/>
      </w:pPr>
      <w:r>
        <w:rPr>
          <w:noProof/>
        </w:rPr>
        <w:drawing>
          <wp:inline distT="0" distB="0" distL="0" distR="0" wp14:anchorId="7D59CCF9" wp14:editId="43F33477">
            <wp:extent cx="4959120" cy="3895725"/>
            <wp:effectExtent l="0" t="0" r="0" b="0"/>
            <wp:docPr id="1058376691" name="Kép 1" descr="A képen képernyőkép, szöveg, szoftver, Számítógépes ikon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376691" name="Kép 1" descr="A képen képernyőkép, szöveg, szoftver, Számítógépes ikon látható&#10;&#10;Automatikusan generált leírás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68214" cy="3902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4A8EB" w14:textId="77777777" w:rsidR="00BE383E" w:rsidRDefault="00BE383E">
      <w:pPr>
        <w:rPr>
          <w:b/>
          <w:i/>
        </w:rPr>
      </w:pPr>
      <w:r>
        <w:br w:type="page"/>
      </w:r>
    </w:p>
    <w:p w14:paraId="1B050B04" w14:textId="6143BADD" w:rsidR="00D91873" w:rsidRDefault="00D91873" w:rsidP="00D91873">
      <w:pPr>
        <w:pStyle w:val="szdcmsor3"/>
      </w:pPr>
      <w:bookmarkStart w:id="14" w:name="_Toc183803641"/>
      <w:r>
        <w:lastRenderedPageBreak/>
        <w:t>Grafikon almenü</w:t>
      </w:r>
      <w:bookmarkEnd w:id="14"/>
    </w:p>
    <w:p w14:paraId="10B806FE" w14:textId="0DD28256" w:rsidR="00D91873" w:rsidRDefault="00DA0400" w:rsidP="00D91873">
      <w:pPr>
        <w:pStyle w:val="szdszveg"/>
      </w:pPr>
      <w:r>
        <w:t>A grafikon az aktuális dátumhoz képest 1 hónapra visszamenőleg mutatja a főbb devizák változását.</w:t>
      </w:r>
    </w:p>
    <w:p w14:paraId="056C6CD1" w14:textId="293961FC" w:rsidR="00DA0400" w:rsidRPr="0054328C" w:rsidRDefault="00385AB1" w:rsidP="00DA0400">
      <w:pPr>
        <w:pStyle w:val="szdszveg"/>
        <w:jc w:val="center"/>
        <w:rPr>
          <w:i/>
          <w:iCs/>
        </w:rPr>
      </w:pPr>
      <w:r>
        <w:rPr>
          <w:noProof/>
        </w:rPr>
        <w:drawing>
          <wp:inline distT="0" distB="0" distL="0" distR="0" wp14:anchorId="1970D585" wp14:editId="5202C4E3">
            <wp:extent cx="5579110" cy="4321175"/>
            <wp:effectExtent l="0" t="0" r="2540" b="3175"/>
            <wp:docPr id="2056342058" name="Kép 1" descr="A képen szöveg, képernyőkép, sor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342058" name="Kép 1" descr="A képen szöveg, képernyőkép, sor, Diagram látható&#10;&#10;Automatikusan generált leírás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79110" cy="432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4197E" w14:textId="0616A83B" w:rsidR="0075265A" w:rsidRDefault="0075265A">
      <w:r>
        <w:br w:type="page"/>
      </w:r>
    </w:p>
    <w:p w14:paraId="2E408520" w14:textId="77777777" w:rsidR="00CB787A" w:rsidRDefault="00CB787A" w:rsidP="00CB787A">
      <w:pPr>
        <w:pStyle w:val="szdszveg"/>
        <w:ind w:firstLine="0"/>
      </w:pPr>
    </w:p>
    <w:p w14:paraId="10C9A692" w14:textId="40957174" w:rsidR="00CB787A" w:rsidRDefault="00CB787A" w:rsidP="00CB787A">
      <w:pPr>
        <w:pStyle w:val="szdcmsor2"/>
      </w:pPr>
      <w:bookmarkStart w:id="15" w:name="_Toc183803642"/>
      <w:r>
        <w:t>Párhuzamos programozás menüpont</w:t>
      </w:r>
      <w:bookmarkEnd w:id="15"/>
    </w:p>
    <w:p w14:paraId="6BFC59C6" w14:textId="77777777" w:rsidR="0018388C" w:rsidRDefault="0018388C" w:rsidP="00CB787A">
      <w:pPr>
        <w:pStyle w:val="szdszveg"/>
      </w:pPr>
      <w:r>
        <w:t xml:space="preserve">A gombra kattintás után az fxml vezérlő osztályában, a MainController.java fájlban egy kettes poolsize-zal rendelkező </w:t>
      </w:r>
      <w:r w:rsidRPr="0018388C">
        <w:rPr>
          <w:i/>
          <w:iCs/>
        </w:rPr>
        <w:t>ScheduledThreadPoolExecutor</w:t>
      </w:r>
      <w:r>
        <w:t xml:space="preserve"> a kattintástól számítva 1, illetve 2 másodpercenként változtatja a feliratot. A feliratot a </w:t>
      </w:r>
      <w:r w:rsidRPr="0018388C">
        <w:rPr>
          <w:i/>
          <w:iCs/>
        </w:rPr>
        <w:t>UUID.randomUUID()</w:t>
      </w:r>
      <w:r>
        <w:t xml:space="preserve"> szolgáltatja.</w:t>
      </w:r>
    </w:p>
    <w:p w14:paraId="25144E1A" w14:textId="215C4629" w:rsidR="00CB787A" w:rsidRDefault="0018388C" w:rsidP="0018388C">
      <w:pPr>
        <w:pStyle w:val="szdszveg"/>
        <w:jc w:val="center"/>
      </w:pPr>
      <w:r>
        <w:br/>
      </w:r>
      <w:r>
        <w:rPr>
          <w:noProof/>
        </w:rPr>
        <w:drawing>
          <wp:inline distT="0" distB="0" distL="0" distR="0" wp14:anchorId="108A64C7" wp14:editId="6D0D9629">
            <wp:extent cx="4919438" cy="1900362"/>
            <wp:effectExtent l="0" t="0" r="0" b="5080"/>
            <wp:docPr id="1476263898" name="Kép 1" descr="A képen szöveg, képernyőkép, szoftver, Multimédiás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263898" name="Kép 1" descr="A képen szöveg, képernyőkép, szoftver, Multimédiás szoftver látható&#10;&#10;Automatikusan generált leírás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28783" cy="1903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630E7" w14:textId="77777777" w:rsidR="0018388C" w:rsidRDefault="0018388C" w:rsidP="00CB787A">
      <w:pPr>
        <w:pStyle w:val="szdszveg"/>
      </w:pPr>
    </w:p>
    <w:p w14:paraId="4F8B9104" w14:textId="21EF51AF" w:rsidR="0075265A" w:rsidRDefault="0018388C" w:rsidP="0018388C">
      <w:pPr>
        <w:pStyle w:val="szdszveg"/>
        <w:jc w:val="center"/>
      </w:pPr>
      <w:r>
        <w:rPr>
          <w:noProof/>
        </w:rPr>
        <w:drawing>
          <wp:inline distT="0" distB="0" distL="0" distR="0" wp14:anchorId="4176DB77" wp14:editId="08F750CD">
            <wp:extent cx="5047088" cy="3926343"/>
            <wp:effectExtent l="0" t="0" r="1270" b="0"/>
            <wp:docPr id="122408659" name="Kép 1" descr="A képen szöveg, képernyőkép, szoftver, Webla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08659" name="Kép 1" descr="A képen szöveg, képernyőkép, szoftver, Weblap látható&#10;&#10;Automatikusan generált leírás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56058" cy="393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D74CC" w14:textId="77777777" w:rsidR="0075265A" w:rsidRDefault="0075265A">
      <w:r>
        <w:br w:type="page"/>
      </w:r>
    </w:p>
    <w:p w14:paraId="4B372A13" w14:textId="4B52F288" w:rsidR="00CB787A" w:rsidRDefault="00CB787A" w:rsidP="00CB787A">
      <w:pPr>
        <w:pStyle w:val="szdcmsor2"/>
      </w:pPr>
      <w:bookmarkStart w:id="16" w:name="_Toc183803643"/>
      <w:r>
        <w:lastRenderedPageBreak/>
        <w:t>Forex menüpont</w:t>
      </w:r>
      <w:bookmarkEnd w:id="16"/>
      <w:r>
        <w:t xml:space="preserve"> </w:t>
      </w:r>
    </w:p>
    <w:p w14:paraId="31EDD907" w14:textId="00901070" w:rsidR="00CB787A" w:rsidRPr="00CB787A" w:rsidRDefault="00CB787A" w:rsidP="00110AE3">
      <w:pPr>
        <w:pStyle w:val="szdszveg"/>
        <w:jc w:val="left"/>
      </w:pPr>
      <w:r>
        <w:t xml:space="preserve">Ennek a menüpontnak az elpontjait a feladatban elvárt Oanda API segítségével valósítottuk meg. Az API integrációhoz használt kulcsok a projecten belül a </w:t>
      </w:r>
      <w:r w:rsidRPr="00CB787A">
        <w:rPr>
          <w:i/>
          <w:iCs/>
        </w:rPr>
        <w:t>/resources/config.properties</w:t>
      </w:r>
      <w:r>
        <w:t xml:space="preserve"> fájlban megtalálhatók.</w:t>
      </w:r>
      <w:r w:rsidR="00110AE3">
        <w:t xml:space="preserve"> </w:t>
      </w:r>
      <w:r>
        <w:t>Az integrációhoz az előadás anyagban is bemutatott, az oanda által biztosított kódot használtuk.</w:t>
      </w:r>
      <w:r w:rsidR="00110AE3">
        <w:t xml:space="preserve"> </w:t>
      </w:r>
      <w:r>
        <w:t>Ezt húztuk be a pom.xml fájlba mint szükséges küldő függőséget.</w:t>
      </w:r>
      <w:r>
        <w:br/>
      </w:r>
      <w:r w:rsidRPr="002959EF">
        <w:rPr>
          <w:i/>
          <w:iCs/>
          <w:sz w:val="20"/>
          <w:szCs w:val="20"/>
        </w:rPr>
        <w:t>&lt;dependency&gt;</w:t>
      </w:r>
      <w:r w:rsidRPr="002959EF">
        <w:rPr>
          <w:i/>
          <w:iCs/>
          <w:sz w:val="20"/>
          <w:szCs w:val="20"/>
        </w:rPr>
        <w:br/>
        <w:t xml:space="preserve">    &lt;groupId&gt;com.oanda.v20&lt;/groupId&gt;</w:t>
      </w:r>
      <w:r w:rsidRPr="002959EF">
        <w:rPr>
          <w:i/>
          <w:iCs/>
          <w:sz w:val="20"/>
          <w:szCs w:val="20"/>
        </w:rPr>
        <w:br/>
        <w:t xml:space="preserve">    &lt;artifactId&gt;v20&lt;/artifactId&gt;</w:t>
      </w:r>
      <w:r w:rsidRPr="002959EF">
        <w:rPr>
          <w:i/>
          <w:iCs/>
          <w:sz w:val="20"/>
          <w:szCs w:val="20"/>
        </w:rPr>
        <w:br/>
        <w:t xml:space="preserve">    &lt;version&gt;3.0.25&lt;/version&gt;</w:t>
      </w:r>
      <w:r w:rsidRPr="002959EF">
        <w:rPr>
          <w:i/>
          <w:iCs/>
          <w:sz w:val="20"/>
          <w:szCs w:val="20"/>
        </w:rPr>
        <w:br/>
        <w:t>&lt;/dependency&gt;</w:t>
      </w:r>
    </w:p>
    <w:p w14:paraId="3EA6154F" w14:textId="0CAB9E03" w:rsidR="00CB787A" w:rsidRDefault="00CB787A" w:rsidP="00CB787A">
      <w:pPr>
        <w:pStyle w:val="szdszveg"/>
      </w:pPr>
    </w:p>
    <w:p w14:paraId="1FC34803" w14:textId="5F10036B" w:rsidR="00A60A33" w:rsidRDefault="00A60A33" w:rsidP="00A60A33">
      <w:pPr>
        <w:pStyle w:val="szdcmsor3"/>
      </w:pPr>
      <w:bookmarkStart w:id="17" w:name="_Toc183803644"/>
      <w:r>
        <w:t>Számlainformációk almenü</w:t>
      </w:r>
      <w:bookmarkEnd w:id="17"/>
    </w:p>
    <w:p w14:paraId="5D327BA4" w14:textId="136ECF47" w:rsidR="008E3F9D" w:rsidRPr="008E3F9D" w:rsidRDefault="008E3F9D" w:rsidP="00110AE3">
      <w:pPr>
        <w:pStyle w:val="szdszveg"/>
      </w:pPr>
      <w:r>
        <w:t>Megjeleníti a létrehozott demo accunthoz tartozó információkat.</w:t>
      </w:r>
    </w:p>
    <w:p w14:paraId="70E61E49" w14:textId="42F90E29" w:rsidR="0083573B" w:rsidRPr="0083573B" w:rsidRDefault="0083573B" w:rsidP="00110AE3">
      <w:pPr>
        <w:pStyle w:val="szdszveg"/>
        <w:jc w:val="center"/>
      </w:pPr>
      <w:r>
        <w:rPr>
          <w:noProof/>
        </w:rPr>
        <w:drawing>
          <wp:inline distT="0" distB="0" distL="0" distR="0" wp14:anchorId="67A11FEF" wp14:editId="400ED0D8">
            <wp:extent cx="4958577" cy="3876675"/>
            <wp:effectExtent l="0" t="0" r="0" b="0"/>
            <wp:docPr id="1062792081" name="Kép 1" descr="A képen szöveg, képernyőkép, szám,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792081" name="Kép 1" descr="A képen szöveg, képernyőkép, szám, szoftver látható&#10;&#10;Automatikusan generált leírás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61588" cy="3879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BD5B9" w14:textId="77777777" w:rsidR="00BE6887" w:rsidRDefault="00BE6887">
      <w:pPr>
        <w:rPr>
          <w:b/>
          <w:i/>
        </w:rPr>
      </w:pPr>
      <w:r>
        <w:br w:type="page"/>
      </w:r>
    </w:p>
    <w:p w14:paraId="7165E800" w14:textId="2969BD9C" w:rsidR="00A60A33" w:rsidRDefault="00A60A33" w:rsidP="00A60A33">
      <w:pPr>
        <w:pStyle w:val="szdcmsor3"/>
      </w:pPr>
      <w:bookmarkStart w:id="18" w:name="_Toc183803645"/>
      <w:r>
        <w:lastRenderedPageBreak/>
        <w:t>Aktuális árak almenü</w:t>
      </w:r>
      <w:bookmarkEnd w:id="18"/>
    </w:p>
    <w:p w14:paraId="32EF7D6D" w14:textId="5475EE09" w:rsidR="00BE6887" w:rsidRPr="00BE6887" w:rsidRDefault="00BE6887" w:rsidP="00BE6887">
      <w:pPr>
        <w:pStyle w:val="szdszveg"/>
        <w:jc w:val="left"/>
      </w:pPr>
      <w:r>
        <w:t>Az aktuális árak tabon meg tudjuk nézni, hogy két az adott napon az adott devizák váltása milyen áron történik. Jelenlegi fejlesztésben eurótól lehet váltani pár devizára.</w:t>
      </w:r>
      <w:r>
        <w:br/>
        <w:t>Majd a kapott ereményt egy textbe kiírjuk a felhasználó számára.</w:t>
      </w:r>
      <w:r>
        <w:br/>
      </w:r>
      <w:r>
        <w:rPr>
          <w:noProof/>
        </w:rPr>
        <w:drawing>
          <wp:inline distT="0" distB="0" distL="0" distR="0" wp14:anchorId="364136AC" wp14:editId="27FD4E8F">
            <wp:extent cx="5579110" cy="4051935"/>
            <wp:effectExtent l="0" t="0" r="2540" b="5715"/>
            <wp:docPr id="762416751" name="Kép 1" descr="A képen szöveg, képernyőkép, szoftver, Webla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416751" name="Kép 1" descr="A képen szöveg, képernyőkép, szoftver, Weblap látható&#10;&#10;Automatikusan generált leírás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579110" cy="405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BA849" w14:textId="7CC1C28D" w:rsidR="00A60A33" w:rsidRDefault="00A60A33" w:rsidP="00A60A33">
      <w:pPr>
        <w:pStyle w:val="szdcmsor3"/>
      </w:pPr>
      <w:bookmarkStart w:id="19" w:name="_Toc183803646"/>
      <w:r>
        <w:t>Historikus árak almenü</w:t>
      </w:r>
      <w:bookmarkEnd w:id="19"/>
    </w:p>
    <w:p w14:paraId="459C3828" w14:textId="0F8E83E2" w:rsidR="00A60A33" w:rsidRDefault="00EC7F65" w:rsidP="00A60A33">
      <w:pPr>
        <w:pStyle w:val="szdcmsor3"/>
      </w:pPr>
      <w:bookmarkStart w:id="20" w:name="_Toc183803647"/>
      <w:r>
        <w:t>Pozíció nyitás</w:t>
      </w:r>
      <w:bookmarkEnd w:id="20"/>
    </w:p>
    <w:p w14:paraId="6E09F9A7" w14:textId="10BE79D6" w:rsidR="00110AE3" w:rsidRDefault="00110AE3" w:rsidP="00110AE3">
      <w:pPr>
        <w:pStyle w:val="szdszveg"/>
      </w:pPr>
      <w:r>
        <w:t>A menüpontban 2 lenyíló listából tudjuk kiválasztani, hogy milyen deviza párra szeretnék mekkora mennyiségben eladni vagy venni.</w:t>
      </w:r>
    </w:p>
    <w:p w14:paraId="2C955B37" w14:textId="0257D261" w:rsidR="00110AE3" w:rsidRPr="00110AE3" w:rsidRDefault="00110AE3" w:rsidP="00110AE3">
      <w:pPr>
        <w:pStyle w:val="szdszveg"/>
      </w:pPr>
      <w:r>
        <w:t xml:space="preserve">Minden mező kitöltése, kiválasztása kötelez, amit a kódban ellenőrzünk is és figyelmeztető popupban megjelenítjük az esetleges elmaradásokat. </w:t>
      </w:r>
    </w:p>
    <w:p w14:paraId="185224B0" w14:textId="6121F8B7" w:rsidR="00EC437E" w:rsidRPr="00EC437E" w:rsidRDefault="00EC437E" w:rsidP="0019166D">
      <w:pPr>
        <w:pStyle w:val="szdszveg"/>
        <w:jc w:val="center"/>
      </w:pPr>
      <w:r>
        <w:rPr>
          <w:noProof/>
        </w:rPr>
        <w:lastRenderedPageBreak/>
        <w:drawing>
          <wp:inline distT="0" distB="0" distL="0" distR="0" wp14:anchorId="6F4F60F0" wp14:editId="41022A56">
            <wp:extent cx="4648200" cy="3626083"/>
            <wp:effectExtent l="0" t="0" r="0" b="0"/>
            <wp:docPr id="1363159402" name="Kép 1" descr="A képen szöveg, képernyőkép, szoftver, Számítógépes ikon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159402" name="Kép 1" descr="A képen szöveg, képernyőkép, szoftver, Számítógépes ikon látható&#10;&#10;Automatikusan generált leírás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53571" cy="3630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F9454" w14:textId="77777777" w:rsidR="000C358B" w:rsidRDefault="00EC7F65" w:rsidP="00307BF4">
      <w:pPr>
        <w:pStyle w:val="szdcmsor3"/>
      </w:pPr>
      <w:bookmarkStart w:id="21" w:name="_Toc183803648"/>
      <w:r>
        <w:t>Pozíció zárás</w:t>
      </w:r>
      <w:bookmarkEnd w:id="21"/>
    </w:p>
    <w:p w14:paraId="463206B7" w14:textId="5FAEA2E4" w:rsidR="000C358B" w:rsidRDefault="000C358B" w:rsidP="000C358B">
      <w:pPr>
        <w:pStyle w:val="szdszveg"/>
      </w:pPr>
      <w:r>
        <w:t>A megadott pozíció azonosító (id) alapján zárja a pozíciót. Sikeres zárás és hiba esetén is megjelenik egy popup, az eredményről</w:t>
      </w:r>
      <w:r w:rsidR="0019166D">
        <w:t>.</w:t>
      </w:r>
    </w:p>
    <w:p w14:paraId="65A34896" w14:textId="7D82411A" w:rsidR="0019166D" w:rsidRDefault="0019166D" w:rsidP="0019166D">
      <w:pPr>
        <w:pStyle w:val="szdszveg"/>
        <w:jc w:val="center"/>
      </w:pPr>
      <w:r>
        <w:rPr>
          <w:noProof/>
        </w:rPr>
        <w:drawing>
          <wp:inline distT="0" distB="0" distL="0" distR="0" wp14:anchorId="09088426" wp14:editId="0F8E2123">
            <wp:extent cx="4800600" cy="1942423"/>
            <wp:effectExtent l="0" t="0" r="0" b="1270"/>
            <wp:docPr id="1742129878" name="Kép 1" descr="A képen szöveg, képernyőkép, szoftver, Számítógépes ikon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129878" name="Kép 1" descr="A képen szöveg, képernyőkép, szoftver, Számítógépes ikon látható&#10;&#10;Automatikusan generált leírás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815277" cy="1948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72E98" w14:textId="77777777" w:rsidR="0019166D" w:rsidRDefault="0019166D" w:rsidP="000C358B">
      <w:pPr>
        <w:pStyle w:val="szdszveg"/>
      </w:pPr>
    </w:p>
    <w:p w14:paraId="4ED8FD97" w14:textId="449248FF" w:rsidR="00351ACF" w:rsidRPr="000C358B" w:rsidRDefault="00351ACF" w:rsidP="000C358B">
      <w:pPr>
        <w:pStyle w:val="szdszveg"/>
      </w:pPr>
    </w:p>
    <w:p w14:paraId="6BD99E63" w14:textId="53087579" w:rsidR="00EC7F65" w:rsidRDefault="00EC7F65" w:rsidP="00307BF4">
      <w:pPr>
        <w:pStyle w:val="szdcmsor3"/>
      </w:pPr>
      <w:bookmarkStart w:id="22" w:name="_Toc183803649"/>
      <w:r>
        <w:t>Nyitott pozíciók</w:t>
      </w:r>
      <w:bookmarkEnd w:id="22"/>
    </w:p>
    <w:p w14:paraId="24E62964" w14:textId="7CD997D3" w:rsidR="00110AE3" w:rsidRPr="00110AE3" w:rsidRDefault="00110AE3" w:rsidP="00110AE3">
      <w:pPr>
        <w:pStyle w:val="szdszveg"/>
      </w:pPr>
      <w:r>
        <w:t>Ebben a menüpontban ki tudjuk listázni az accounthoz tartozó nyitott pozíciókat.</w:t>
      </w:r>
    </w:p>
    <w:p w14:paraId="0374A5E1" w14:textId="0E1D31BC" w:rsidR="00E64627" w:rsidRPr="00E64627" w:rsidRDefault="00E64627" w:rsidP="00E64627">
      <w:pPr>
        <w:pStyle w:val="szdszveg"/>
      </w:pPr>
      <w:r>
        <w:rPr>
          <w:noProof/>
        </w:rPr>
        <w:lastRenderedPageBreak/>
        <w:drawing>
          <wp:inline distT="0" distB="0" distL="0" distR="0" wp14:anchorId="1109BBE9" wp14:editId="4ACAB409">
            <wp:extent cx="5579110" cy="4337685"/>
            <wp:effectExtent l="0" t="0" r="2540" b="5715"/>
            <wp:docPr id="2002591141" name="Kép 1" descr="A képen szöveg, képernyőkép, szám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591141" name="Kép 1" descr="A képen szöveg, képernyőkép, szám, Betűtípus látható&#10;&#10;Automatikusan generált leírás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579110" cy="433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DFBB9" w14:textId="77777777" w:rsidR="00EC7F65" w:rsidRPr="00EC7F65" w:rsidRDefault="00EC7F65" w:rsidP="00EC7F65">
      <w:pPr>
        <w:pStyle w:val="szdszveg"/>
      </w:pPr>
    </w:p>
    <w:p w14:paraId="194BBC34" w14:textId="4066303F" w:rsidR="002F56D9" w:rsidRPr="000B67EC" w:rsidRDefault="00522651" w:rsidP="00DA3BF7">
      <w:pPr>
        <w:rPr>
          <w:sz w:val="20"/>
          <w:szCs w:val="20"/>
        </w:rPr>
      </w:pPr>
      <w:r>
        <w:br/>
      </w:r>
    </w:p>
    <w:p w14:paraId="6ED70E82" w14:textId="7133A225" w:rsidR="002D35FE" w:rsidRDefault="002D35FE" w:rsidP="001B37B7"/>
    <w:sectPr w:rsidR="002D35FE" w:rsidSect="001D440A">
      <w:headerReference w:type="default" r:id="rId34"/>
      <w:footerReference w:type="default" r:id="rId35"/>
      <w:footerReference w:type="first" r:id="rId36"/>
      <w:pgSz w:w="11906" w:h="16838" w:code="9"/>
      <w:pgMar w:top="1418" w:right="1418" w:bottom="1418" w:left="1418" w:header="709" w:footer="709" w:gutter="284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90FBBB" w14:textId="77777777" w:rsidR="00805753" w:rsidRDefault="00805753" w:rsidP="00402F50">
      <w:r>
        <w:separator/>
      </w:r>
    </w:p>
  </w:endnote>
  <w:endnote w:type="continuationSeparator" w:id="0">
    <w:p w14:paraId="0C4F706E" w14:textId="77777777" w:rsidR="00805753" w:rsidRDefault="00805753" w:rsidP="00402F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7F5CE7" w14:textId="230326E6" w:rsidR="00543EE0" w:rsidRDefault="00543EE0" w:rsidP="00E739BF">
    <w:pPr>
      <w:pStyle w:val="llb"/>
      <w:tabs>
        <w:tab w:val="clear" w:pos="4536"/>
        <w:tab w:val="clear" w:pos="9072"/>
        <w:tab w:val="center" w:pos="4394"/>
        <w:tab w:val="right" w:pos="8789"/>
      </w:tabs>
    </w:pPr>
    <w:r>
      <w:tab/>
    </w:r>
    <w:r>
      <w:rPr>
        <w:noProof/>
      </w:rPr>
      <w:fldChar w:fldCharType="begin"/>
    </w:r>
    <w:r>
      <w:rPr>
        <w:noProof/>
      </w:rPr>
      <w:instrText xml:space="preserve"> PAGE   \* MERGEFORMAT </w:instrText>
    </w:r>
    <w:r>
      <w:rPr>
        <w:noProof/>
      </w:rPr>
      <w:fldChar w:fldCharType="separate"/>
    </w:r>
    <w:r w:rsidR="00A207DE">
      <w:rPr>
        <w:noProof/>
      </w:rPr>
      <w:t>19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F79B69" w14:textId="77777777" w:rsidR="00543EE0" w:rsidRDefault="00543EE0" w:rsidP="00E739BF">
    <w:pPr>
      <w:pStyle w:val="llb"/>
      <w:tabs>
        <w:tab w:val="clear" w:pos="4536"/>
        <w:tab w:val="clear" w:pos="9072"/>
        <w:tab w:val="center" w:pos="4394"/>
        <w:tab w:val="right" w:pos="8789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788F09" w14:textId="77777777" w:rsidR="00805753" w:rsidRDefault="00805753" w:rsidP="00402F50">
      <w:r>
        <w:separator/>
      </w:r>
    </w:p>
  </w:footnote>
  <w:footnote w:type="continuationSeparator" w:id="0">
    <w:p w14:paraId="258D3DBA" w14:textId="77777777" w:rsidR="00805753" w:rsidRDefault="00805753" w:rsidP="00402F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13BD50" w14:textId="50F1628D" w:rsidR="001D440A" w:rsidRDefault="001D440A">
    <w:pPr>
      <w:pStyle w:val="lfej"/>
    </w:pPr>
    <w:r>
      <w:t xml:space="preserve">Neumann János </w:t>
    </w:r>
    <w:r w:rsidR="00BD5807">
      <w:t xml:space="preserve">Egyetem - </w:t>
    </w:r>
    <w:r>
      <w:t xml:space="preserve">Informatika Tanszék </w:t>
    </w:r>
  </w:p>
  <w:p w14:paraId="256E50AB" w14:textId="641046E5" w:rsidR="008B2A00" w:rsidRDefault="001276FE">
    <w:pPr>
      <w:pStyle w:val="lfej"/>
    </w:pPr>
    <w:r>
      <w:t>Balogh Norbert</w:t>
    </w:r>
    <w:r w:rsidR="008B2A00">
      <w:t xml:space="preserve"> </w:t>
    </w:r>
    <w:r w:rsidR="00BD5807">
      <w:t xml:space="preserve">- </w:t>
    </w:r>
    <w:r w:rsidR="008B2A00">
      <w:t>I2I25Q</w:t>
    </w:r>
  </w:p>
  <w:p w14:paraId="5B9E9561" w14:textId="4C35407D" w:rsidR="008B2A00" w:rsidRDefault="001276FE">
    <w:pPr>
      <w:pStyle w:val="lfej"/>
    </w:pPr>
    <w:r>
      <w:t xml:space="preserve">Torontáli Eszter </w:t>
    </w:r>
    <w:r w:rsidR="00BD5807">
      <w:t xml:space="preserve">- </w:t>
    </w:r>
    <w:r w:rsidR="00E03B8A">
      <w:t>J3GE0B</w:t>
    </w:r>
  </w:p>
  <w:p w14:paraId="571E9D88" w14:textId="334339A5" w:rsidR="001D440A" w:rsidRDefault="001D440A">
    <w:pPr>
      <w:pStyle w:val="lfej"/>
    </w:pPr>
    <w:r>
      <w:t>202</w:t>
    </w:r>
    <w:r w:rsidR="00E03B8A"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5F2104"/>
    <w:multiLevelType w:val="hybridMultilevel"/>
    <w:tmpl w:val="89CCB9EA"/>
    <w:lvl w:ilvl="0" w:tplc="0FC6A4D0">
      <w:start w:val="1"/>
      <w:numFmt w:val="decimal"/>
      <w:pStyle w:val="szdfelsorolsszm"/>
      <w:lvlText w:val="%1."/>
      <w:lvlJc w:val="left"/>
      <w:pPr>
        <w:ind w:left="1364" w:hanging="360"/>
      </w:pPr>
    </w:lvl>
    <w:lvl w:ilvl="1" w:tplc="040E0019" w:tentative="1">
      <w:start w:val="1"/>
      <w:numFmt w:val="lowerLetter"/>
      <w:lvlText w:val="%2."/>
      <w:lvlJc w:val="left"/>
      <w:pPr>
        <w:ind w:left="2084" w:hanging="360"/>
      </w:pPr>
    </w:lvl>
    <w:lvl w:ilvl="2" w:tplc="040E001B" w:tentative="1">
      <w:start w:val="1"/>
      <w:numFmt w:val="lowerRoman"/>
      <w:lvlText w:val="%3."/>
      <w:lvlJc w:val="right"/>
      <w:pPr>
        <w:ind w:left="2804" w:hanging="180"/>
      </w:pPr>
    </w:lvl>
    <w:lvl w:ilvl="3" w:tplc="040E000F" w:tentative="1">
      <w:start w:val="1"/>
      <w:numFmt w:val="decimal"/>
      <w:lvlText w:val="%4."/>
      <w:lvlJc w:val="left"/>
      <w:pPr>
        <w:ind w:left="3524" w:hanging="360"/>
      </w:pPr>
    </w:lvl>
    <w:lvl w:ilvl="4" w:tplc="040E0019" w:tentative="1">
      <w:start w:val="1"/>
      <w:numFmt w:val="lowerLetter"/>
      <w:lvlText w:val="%5."/>
      <w:lvlJc w:val="left"/>
      <w:pPr>
        <w:ind w:left="4244" w:hanging="360"/>
      </w:pPr>
    </w:lvl>
    <w:lvl w:ilvl="5" w:tplc="040E001B" w:tentative="1">
      <w:start w:val="1"/>
      <w:numFmt w:val="lowerRoman"/>
      <w:lvlText w:val="%6."/>
      <w:lvlJc w:val="right"/>
      <w:pPr>
        <w:ind w:left="4964" w:hanging="180"/>
      </w:pPr>
    </w:lvl>
    <w:lvl w:ilvl="6" w:tplc="040E000F" w:tentative="1">
      <w:start w:val="1"/>
      <w:numFmt w:val="decimal"/>
      <w:lvlText w:val="%7."/>
      <w:lvlJc w:val="left"/>
      <w:pPr>
        <w:ind w:left="5684" w:hanging="360"/>
      </w:pPr>
    </w:lvl>
    <w:lvl w:ilvl="7" w:tplc="040E0019" w:tentative="1">
      <w:start w:val="1"/>
      <w:numFmt w:val="lowerLetter"/>
      <w:lvlText w:val="%8."/>
      <w:lvlJc w:val="left"/>
      <w:pPr>
        <w:ind w:left="6404" w:hanging="360"/>
      </w:pPr>
    </w:lvl>
    <w:lvl w:ilvl="8" w:tplc="040E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1" w15:restartNumberingAfterBreak="0">
    <w:nsid w:val="1B111C7C"/>
    <w:multiLevelType w:val="hybridMultilevel"/>
    <w:tmpl w:val="7400A9D4"/>
    <w:lvl w:ilvl="0" w:tplc="CD8634AE">
      <w:numFmt w:val="bullet"/>
      <w:lvlText w:val="-"/>
      <w:lvlJc w:val="left"/>
      <w:pPr>
        <w:ind w:left="757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 w15:restartNumberingAfterBreak="0">
    <w:nsid w:val="1D2412CF"/>
    <w:multiLevelType w:val="hybridMultilevel"/>
    <w:tmpl w:val="9AA07064"/>
    <w:lvl w:ilvl="0" w:tplc="040E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724" w:hanging="360"/>
      </w:pPr>
    </w:lvl>
    <w:lvl w:ilvl="2" w:tplc="040E001B" w:tentative="1">
      <w:start w:val="1"/>
      <w:numFmt w:val="lowerRoman"/>
      <w:lvlText w:val="%3."/>
      <w:lvlJc w:val="right"/>
      <w:pPr>
        <w:ind w:left="2444" w:hanging="180"/>
      </w:pPr>
    </w:lvl>
    <w:lvl w:ilvl="3" w:tplc="040E000F" w:tentative="1">
      <w:start w:val="1"/>
      <w:numFmt w:val="decimal"/>
      <w:lvlText w:val="%4."/>
      <w:lvlJc w:val="left"/>
      <w:pPr>
        <w:ind w:left="3164" w:hanging="360"/>
      </w:pPr>
    </w:lvl>
    <w:lvl w:ilvl="4" w:tplc="040E0019" w:tentative="1">
      <w:start w:val="1"/>
      <w:numFmt w:val="lowerLetter"/>
      <w:lvlText w:val="%5."/>
      <w:lvlJc w:val="left"/>
      <w:pPr>
        <w:ind w:left="3884" w:hanging="360"/>
      </w:pPr>
    </w:lvl>
    <w:lvl w:ilvl="5" w:tplc="040E001B" w:tentative="1">
      <w:start w:val="1"/>
      <w:numFmt w:val="lowerRoman"/>
      <w:lvlText w:val="%6."/>
      <w:lvlJc w:val="right"/>
      <w:pPr>
        <w:ind w:left="4604" w:hanging="180"/>
      </w:pPr>
    </w:lvl>
    <w:lvl w:ilvl="6" w:tplc="040E000F" w:tentative="1">
      <w:start w:val="1"/>
      <w:numFmt w:val="decimal"/>
      <w:lvlText w:val="%7."/>
      <w:lvlJc w:val="left"/>
      <w:pPr>
        <w:ind w:left="5324" w:hanging="360"/>
      </w:pPr>
    </w:lvl>
    <w:lvl w:ilvl="7" w:tplc="040E0019" w:tentative="1">
      <w:start w:val="1"/>
      <w:numFmt w:val="lowerLetter"/>
      <w:lvlText w:val="%8."/>
      <w:lvlJc w:val="left"/>
      <w:pPr>
        <w:ind w:left="6044" w:hanging="360"/>
      </w:pPr>
    </w:lvl>
    <w:lvl w:ilvl="8" w:tplc="040E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2B440014"/>
    <w:multiLevelType w:val="multilevel"/>
    <w:tmpl w:val="832473F4"/>
    <w:lvl w:ilvl="0">
      <w:start w:val="1"/>
      <w:numFmt w:val="decimal"/>
      <w:pStyle w:val="szdcmsor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zdcmsor2"/>
      <w:lvlText w:val="%1.%2."/>
      <w:lvlJc w:val="left"/>
      <w:pPr>
        <w:ind w:left="5180" w:hanging="360"/>
      </w:pPr>
      <w:rPr>
        <w:rFonts w:hint="default"/>
      </w:rPr>
    </w:lvl>
    <w:lvl w:ilvl="2">
      <w:start w:val="1"/>
      <w:numFmt w:val="decimal"/>
      <w:pStyle w:val="szdcmsor3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B5056AD"/>
    <w:multiLevelType w:val="hybridMultilevel"/>
    <w:tmpl w:val="CCFA273C"/>
    <w:lvl w:ilvl="0" w:tplc="CD8634AE">
      <w:numFmt w:val="bullet"/>
      <w:lvlText w:val="-"/>
      <w:lvlJc w:val="left"/>
      <w:pPr>
        <w:ind w:left="1514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219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91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3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5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7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9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51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37" w:hanging="360"/>
      </w:pPr>
      <w:rPr>
        <w:rFonts w:ascii="Wingdings" w:hAnsi="Wingdings" w:hint="default"/>
      </w:rPr>
    </w:lvl>
  </w:abstractNum>
  <w:abstractNum w:abstractNumId="5" w15:restartNumberingAfterBreak="0">
    <w:nsid w:val="35291492"/>
    <w:multiLevelType w:val="hybridMultilevel"/>
    <w:tmpl w:val="C30065B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0A42C4"/>
    <w:multiLevelType w:val="hybridMultilevel"/>
    <w:tmpl w:val="F8A8FFEC"/>
    <w:lvl w:ilvl="0" w:tplc="6A629C2E">
      <w:numFmt w:val="bullet"/>
      <w:lvlText w:val="-"/>
      <w:lvlJc w:val="left"/>
      <w:pPr>
        <w:ind w:left="757" w:hanging="360"/>
      </w:pPr>
      <w:rPr>
        <w:rFonts w:ascii="Times New Roman" w:eastAsiaTheme="minorHAnsi" w:hAnsi="Times New Roman" w:cs="Times New Roman" w:hint="default"/>
      </w:rPr>
    </w:lvl>
    <w:lvl w:ilvl="1" w:tplc="040E0003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7" w15:restartNumberingAfterBreak="0">
    <w:nsid w:val="3D32623D"/>
    <w:multiLevelType w:val="hybridMultilevel"/>
    <w:tmpl w:val="6AEE93C2"/>
    <w:lvl w:ilvl="0" w:tplc="040E000F">
      <w:start w:val="1"/>
      <w:numFmt w:val="lowerLetter"/>
      <w:lvlText w:val="%1)"/>
      <w:lvlJc w:val="left"/>
      <w:pPr>
        <w:ind w:left="1004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724" w:hanging="360"/>
      </w:pPr>
    </w:lvl>
    <w:lvl w:ilvl="2" w:tplc="040E001B" w:tentative="1">
      <w:start w:val="1"/>
      <w:numFmt w:val="lowerRoman"/>
      <w:lvlText w:val="%3."/>
      <w:lvlJc w:val="right"/>
      <w:pPr>
        <w:ind w:left="2444" w:hanging="180"/>
      </w:pPr>
    </w:lvl>
    <w:lvl w:ilvl="3" w:tplc="040E000F" w:tentative="1">
      <w:start w:val="1"/>
      <w:numFmt w:val="decimal"/>
      <w:lvlText w:val="%4."/>
      <w:lvlJc w:val="left"/>
      <w:pPr>
        <w:ind w:left="3164" w:hanging="360"/>
      </w:pPr>
    </w:lvl>
    <w:lvl w:ilvl="4" w:tplc="040E0019" w:tentative="1">
      <w:start w:val="1"/>
      <w:numFmt w:val="lowerLetter"/>
      <w:lvlText w:val="%5."/>
      <w:lvlJc w:val="left"/>
      <w:pPr>
        <w:ind w:left="3884" w:hanging="360"/>
      </w:pPr>
    </w:lvl>
    <w:lvl w:ilvl="5" w:tplc="040E001B" w:tentative="1">
      <w:start w:val="1"/>
      <w:numFmt w:val="lowerRoman"/>
      <w:lvlText w:val="%6."/>
      <w:lvlJc w:val="right"/>
      <w:pPr>
        <w:ind w:left="4604" w:hanging="180"/>
      </w:pPr>
    </w:lvl>
    <w:lvl w:ilvl="6" w:tplc="040E000F" w:tentative="1">
      <w:start w:val="1"/>
      <w:numFmt w:val="decimal"/>
      <w:lvlText w:val="%7."/>
      <w:lvlJc w:val="left"/>
      <w:pPr>
        <w:ind w:left="5324" w:hanging="360"/>
      </w:pPr>
    </w:lvl>
    <w:lvl w:ilvl="7" w:tplc="040E0019" w:tentative="1">
      <w:start w:val="1"/>
      <w:numFmt w:val="lowerLetter"/>
      <w:lvlText w:val="%8."/>
      <w:lvlJc w:val="left"/>
      <w:pPr>
        <w:ind w:left="6044" w:hanging="360"/>
      </w:pPr>
    </w:lvl>
    <w:lvl w:ilvl="8" w:tplc="040E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 w15:restartNumberingAfterBreak="0">
    <w:nsid w:val="3F736A43"/>
    <w:multiLevelType w:val="hybridMultilevel"/>
    <w:tmpl w:val="2424C06C"/>
    <w:lvl w:ilvl="0" w:tplc="6F5CB652">
      <w:start w:val="1"/>
      <w:numFmt w:val="bullet"/>
      <w:pStyle w:val="szdfelsorols"/>
      <w:lvlText w:val=""/>
      <w:lvlJc w:val="left"/>
      <w:pPr>
        <w:ind w:left="111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9" w15:restartNumberingAfterBreak="0">
    <w:nsid w:val="46E926EA"/>
    <w:multiLevelType w:val="hybridMultilevel"/>
    <w:tmpl w:val="A2482782"/>
    <w:lvl w:ilvl="0" w:tplc="35C65740">
      <w:start w:val="1"/>
      <w:numFmt w:val="decimal"/>
      <w:pStyle w:val="szdszakirodalom"/>
      <w:lvlText w:val="[%1]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7D6945"/>
    <w:multiLevelType w:val="hybridMultilevel"/>
    <w:tmpl w:val="2A902B6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6471423">
    <w:abstractNumId w:val="7"/>
  </w:num>
  <w:num w:numId="2" w16cid:durableId="327441499">
    <w:abstractNumId w:val="9"/>
  </w:num>
  <w:num w:numId="3" w16cid:durableId="220216254">
    <w:abstractNumId w:val="3"/>
  </w:num>
  <w:num w:numId="4" w16cid:durableId="292634499">
    <w:abstractNumId w:val="7"/>
  </w:num>
  <w:num w:numId="5" w16cid:durableId="1492066300">
    <w:abstractNumId w:val="8"/>
  </w:num>
  <w:num w:numId="6" w16cid:durableId="459812196">
    <w:abstractNumId w:val="7"/>
    <w:lvlOverride w:ilvl="0">
      <w:startOverride w:val="1"/>
    </w:lvlOverride>
  </w:num>
  <w:num w:numId="7" w16cid:durableId="518543269">
    <w:abstractNumId w:val="0"/>
  </w:num>
  <w:num w:numId="8" w16cid:durableId="90708534">
    <w:abstractNumId w:val="0"/>
    <w:lvlOverride w:ilvl="0">
      <w:startOverride w:val="1"/>
    </w:lvlOverride>
  </w:num>
  <w:num w:numId="9" w16cid:durableId="1317757388">
    <w:abstractNumId w:val="7"/>
    <w:lvlOverride w:ilvl="0">
      <w:startOverride w:val="1"/>
    </w:lvlOverride>
  </w:num>
  <w:num w:numId="10" w16cid:durableId="1874608485">
    <w:abstractNumId w:val="9"/>
    <w:lvlOverride w:ilvl="0">
      <w:startOverride w:val="1"/>
    </w:lvlOverride>
  </w:num>
  <w:num w:numId="11" w16cid:durableId="1919172654">
    <w:abstractNumId w:val="9"/>
    <w:lvlOverride w:ilvl="0">
      <w:startOverride w:val="1"/>
    </w:lvlOverride>
  </w:num>
  <w:num w:numId="12" w16cid:durableId="918443213">
    <w:abstractNumId w:val="9"/>
    <w:lvlOverride w:ilvl="0">
      <w:startOverride w:val="1"/>
    </w:lvlOverride>
  </w:num>
  <w:num w:numId="13" w16cid:durableId="1185363054">
    <w:abstractNumId w:val="9"/>
  </w:num>
  <w:num w:numId="14" w16cid:durableId="14356219">
    <w:abstractNumId w:val="9"/>
    <w:lvlOverride w:ilvl="0">
      <w:startOverride w:val="1"/>
    </w:lvlOverride>
  </w:num>
  <w:num w:numId="15" w16cid:durableId="1103956074">
    <w:abstractNumId w:val="2"/>
  </w:num>
  <w:num w:numId="16" w16cid:durableId="1112555102">
    <w:abstractNumId w:val="10"/>
  </w:num>
  <w:num w:numId="17" w16cid:durableId="1566524108">
    <w:abstractNumId w:val="1"/>
  </w:num>
  <w:num w:numId="18" w16cid:durableId="1038623612">
    <w:abstractNumId w:val="4"/>
  </w:num>
  <w:num w:numId="19" w16cid:durableId="725302350">
    <w:abstractNumId w:val="6"/>
  </w:num>
  <w:num w:numId="20" w16cid:durableId="140248829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defaultTabStop w:val="709"/>
  <w:hyphenationZone w:val="425"/>
  <w:drawingGridHorizontalSpacing w:val="142"/>
  <w:drawingGridVerticalSpacing w:val="142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31C"/>
    <w:rsid w:val="0000146C"/>
    <w:rsid w:val="00006079"/>
    <w:rsid w:val="00012362"/>
    <w:rsid w:val="0001538C"/>
    <w:rsid w:val="00030735"/>
    <w:rsid w:val="0003142F"/>
    <w:rsid w:val="00032C0B"/>
    <w:rsid w:val="00036055"/>
    <w:rsid w:val="00040946"/>
    <w:rsid w:val="000526BB"/>
    <w:rsid w:val="00055725"/>
    <w:rsid w:val="00056DF2"/>
    <w:rsid w:val="000638B8"/>
    <w:rsid w:val="00065179"/>
    <w:rsid w:val="000730E4"/>
    <w:rsid w:val="00083CA1"/>
    <w:rsid w:val="00086913"/>
    <w:rsid w:val="000A13A3"/>
    <w:rsid w:val="000A4E1F"/>
    <w:rsid w:val="000B3711"/>
    <w:rsid w:val="000B54A5"/>
    <w:rsid w:val="000B59BE"/>
    <w:rsid w:val="000B67EC"/>
    <w:rsid w:val="000C358B"/>
    <w:rsid w:val="000C7BCF"/>
    <w:rsid w:val="000E3484"/>
    <w:rsid w:val="000E5B89"/>
    <w:rsid w:val="0010025D"/>
    <w:rsid w:val="00110AE3"/>
    <w:rsid w:val="00113495"/>
    <w:rsid w:val="001276FE"/>
    <w:rsid w:val="00130CB1"/>
    <w:rsid w:val="00135E3D"/>
    <w:rsid w:val="00167BAB"/>
    <w:rsid w:val="001750B5"/>
    <w:rsid w:val="00182EC8"/>
    <w:rsid w:val="0018388C"/>
    <w:rsid w:val="00186951"/>
    <w:rsid w:val="0019166D"/>
    <w:rsid w:val="001B37B7"/>
    <w:rsid w:val="001B5CFF"/>
    <w:rsid w:val="001C4188"/>
    <w:rsid w:val="001C6720"/>
    <w:rsid w:val="001C7F5D"/>
    <w:rsid w:val="001D3B55"/>
    <w:rsid w:val="001D440A"/>
    <w:rsid w:val="001F28B2"/>
    <w:rsid w:val="001F50A6"/>
    <w:rsid w:val="00203A33"/>
    <w:rsid w:val="0021040A"/>
    <w:rsid w:val="00210AD9"/>
    <w:rsid w:val="0022549B"/>
    <w:rsid w:val="00226AA4"/>
    <w:rsid w:val="002474A0"/>
    <w:rsid w:val="00254F2F"/>
    <w:rsid w:val="002670F2"/>
    <w:rsid w:val="00267D3B"/>
    <w:rsid w:val="00270C02"/>
    <w:rsid w:val="002959EF"/>
    <w:rsid w:val="002B033D"/>
    <w:rsid w:val="002B2134"/>
    <w:rsid w:val="002C009C"/>
    <w:rsid w:val="002D35FE"/>
    <w:rsid w:val="002E35EC"/>
    <w:rsid w:val="002E7073"/>
    <w:rsid w:val="002E7895"/>
    <w:rsid w:val="002F3360"/>
    <w:rsid w:val="002F4136"/>
    <w:rsid w:val="002F56D9"/>
    <w:rsid w:val="00303042"/>
    <w:rsid w:val="0031358B"/>
    <w:rsid w:val="00314628"/>
    <w:rsid w:val="00314C8A"/>
    <w:rsid w:val="003156EC"/>
    <w:rsid w:val="00316151"/>
    <w:rsid w:val="003172C0"/>
    <w:rsid w:val="003234B1"/>
    <w:rsid w:val="0032423C"/>
    <w:rsid w:val="00351ACF"/>
    <w:rsid w:val="00352069"/>
    <w:rsid w:val="00354E9D"/>
    <w:rsid w:val="00356E91"/>
    <w:rsid w:val="00357D0D"/>
    <w:rsid w:val="00364B54"/>
    <w:rsid w:val="00376F15"/>
    <w:rsid w:val="00385AB1"/>
    <w:rsid w:val="00393BFF"/>
    <w:rsid w:val="003A243D"/>
    <w:rsid w:val="003A71EB"/>
    <w:rsid w:val="003B125B"/>
    <w:rsid w:val="003B1866"/>
    <w:rsid w:val="003D54F6"/>
    <w:rsid w:val="003E372A"/>
    <w:rsid w:val="003F275D"/>
    <w:rsid w:val="0040218F"/>
    <w:rsid w:val="00402F50"/>
    <w:rsid w:val="00405EB7"/>
    <w:rsid w:val="0040660C"/>
    <w:rsid w:val="004116B9"/>
    <w:rsid w:val="0041668F"/>
    <w:rsid w:val="00427F99"/>
    <w:rsid w:val="00443366"/>
    <w:rsid w:val="00445A1E"/>
    <w:rsid w:val="00453955"/>
    <w:rsid w:val="00456768"/>
    <w:rsid w:val="00467A2A"/>
    <w:rsid w:val="00473888"/>
    <w:rsid w:val="00481C13"/>
    <w:rsid w:val="0048330C"/>
    <w:rsid w:val="004914CD"/>
    <w:rsid w:val="00494EA7"/>
    <w:rsid w:val="004960DD"/>
    <w:rsid w:val="004A72CD"/>
    <w:rsid w:val="004C7BE7"/>
    <w:rsid w:val="004D2451"/>
    <w:rsid w:val="004D59D9"/>
    <w:rsid w:val="004D5CBE"/>
    <w:rsid w:val="004E3FBD"/>
    <w:rsid w:val="004E5FBA"/>
    <w:rsid w:val="004F2B0A"/>
    <w:rsid w:val="00507543"/>
    <w:rsid w:val="0051030F"/>
    <w:rsid w:val="005148DB"/>
    <w:rsid w:val="00522651"/>
    <w:rsid w:val="005276F1"/>
    <w:rsid w:val="00530E5A"/>
    <w:rsid w:val="00533EAC"/>
    <w:rsid w:val="00534E32"/>
    <w:rsid w:val="005360F8"/>
    <w:rsid w:val="00537E8D"/>
    <w:rsid w:val="0054328C"/>
    <w:rsid w:val="00543EE0"/>
    <w:rsid w:val="00551D37"/>
    <w:rsid w:val="00556B13"/>
    <w:rsid w:val="005738BC"/>
    <w:rsid w:val="005841D2"/>
    <w:rsid w:val="005949A8"/>
    <w:rsid w:val="00597E28"/>
    <w:rsid w:val="005A604D"/>
    <w:rsid w:val="005B2E26"/>
    <w:rsid w:val="005B52A1"/>
    <w:rsid w:val="005B7192"/>
    <w:rsid w:val="005C2032"/>
    <w:rsid w:val="005C2E49"/>
    <w:rsid w:val="005C3870"/>
    <w:rsid w:val="005D5CEE"/>
    <w:rsid w:val="005D62D9"/>
    <w:rsid w:val="005F253A"/>
    <w:rsid w:val="0063280A"/>
    <w:rsid w:val="006401F4"/>
    <w:rsid w:val="00644F77"/>
    <w:rsid w:val="00645E5B"/>
    <w:rsid w:val="0067641F"/>
    <w:rsid w:val="00680CD7"/>
    <w:rsid w:val="00681B86"/>
    <w:rsid w:val="006825D3"/>
    <w:rsid w:val="006839FE"/>
    <w:rsid w:val="00693FD2"/>
    <w:rsid w:val="00697A9B"/>
    <w:rsid w:val="006A4F4E"/>
    <w:rsid w:val="006B287E"/>
    <w:rsid w:val="006B52C9"/>
    <w:rsid w:val="006D0D37"/>
    <w:rsid w:val="006F230B"/>
    <w:rsid w:val="007127BB"/>
    <w:rsid w:val="00715ED8"/>
    <w:rsid w:val="0073640A"/>
    <w:rsid w:val="00746E47"/>
    <w:rsid w:val="0075265A"/>
    <w:rsid w:val="00757BC5"/>
    <w:rsid w:val="0076585C"/>
    <w:rsid w:val="00781850"/>
    <w:rsid w:val="00785B4D"/>
    <w:rsid w:val="0079463B"/>
    <w:rsid w:val="007957F3"/>
    <w:rsid w:val="007B09F2"/>
    <w:rsid w:val="007B5E66"/>
    <w:rsid w:val="007B65D8"/>
    <w:rsid w:val="007C35D0"/>
    <w:rsid w:val="007D3674"/>
    <w:rsid w:val="007E4513"/>
    <w:rsid w:val="007E7D34"/>
    <w:rsid w:val="007F67EE"/>
    <w:rsid w:val="00805753"/>
    <w:rsid w:val="00824167"/>
    <w:rsid w:val="00826A39"/>
    <w:rsid w:val="008301F3"/>
    <w:rsid w:val="0083573B"/>
    <w:rsid w:val="00841D56"/>
    <w:rsid w:val="00842494"/>
    <w:rsid w:val="00845126"/>
    <w:rsid w:val="008616F8"/>
    <w:rsid w:val="008626B6"/>
    <w:rsid w:val="00881E73"/>
    <w:rsid w:val="008A0628"/>
    <w:rsid w:val="008A6C96"/>
    <w:rsid w:val="008B1AB2"/>
    <w:rsid w:val="008B2A00"/>
    <w:rsid w:val="008B2A4C"/>
    <w:rsid w:val="008B45BE"/>
    <w:rsid w:val="008B6694"/>
    <w:rsid w:val="008C3D48"/>
    <w:rsid w:val="008C4645"/>
    <w:rsid w:val="008E2628"/>
    <w:rsid w:val="008E3F9D"/>
    <w:rsid w:val="008F3970"/>
    <w:rsid w:val="008F473A"/>
    <w:rsid w:val="00923C37"/>
    <w:rsid w:val="00926629"/>
    <w:rsid w:val="009361C4"/>
    <w:rsid w:val="0094077D"/>
    <w:rsid w:val="00940B00"/>
    <w:rsid w:val="0094199F"/>
    <w:rsid w:val="00950F31"/>
    <w:rsid w:val="00954972"/>
    <w:rsid w:val="00954F25"/>
    <w:rsid w:val="00973BA9"/>
    <w:rsid w:val="00981879"/>
    <w:rsid w:val="0098523F"/>
    <w:rsid w:val="009A06D8"/>
    <w:rsid w:val="009B4476"/>
    <w:rsid w:val="009B5D79"/>
    <w:rsid w:val="009C7262"/>
    <w:rsid w:val="009D5E8B"/>
    <w:rsid w:val="009E47AF"/>
    <w:rsid w:val="009F4556"/>
    <w:rsid w:val="009F5597"/>
    <w:rsid w:val="00A0050F"/>
    <w:rsid w:val="00A03A72"/>
    <w:rsid w:val="00A10998"/>
    <w:rsid w:val="00A1226E"/>
    <w:rsid w:val="00A12C1B"/>
    <w:rsid w:val="00A207DE"/>
    <w:rsid w:val="00A241A0"/>
    <w:rsid w:val="00A33C17"/>
    <w:rsid w:val="00A518CF"/>
    <w:rsid w:val="00A60A33"/>
    <w:rsid w:val="00A6121C"/>
    <w:rsid w:val="00A6211D"/>
    <w:rsid w:val="00A72F2E"/>
    <w:rsid w:val="00A733D8"/>
    <w:rsid w:val="00A75FC3"/>
    <w:rsid w:val="00A87643"/>
    <w:rsid w:val="00A90050"/>
    <w:rsid w:val="00AA1E69"/>
    <w:rsid w:val="00AB3F4F"/>
    <w:rsid w:val="00AC0CDA"/>
    <w:rsid w:val="00AC247F"/>
    <w:rsid w:val="00AC651D"/>
    <w:rsid w:val="00AD77F8"/>
    <w:rsid w:val="00AE0F4B"/>
    <w:rsid w:val="00AE49E0"/>
    <w:rsid w:val="00AF32F2"/>
    <w:rsid w:val="00B004C8"/>
    <w:rsid w:val="00B02692"/>
    <w:rsid w:val="00B1628F"/>
    <w:rsid w:val="00B2740D"/>
    <w:rsid w:val="00B413F0"/>
    <w:rsid w:val="00B45E00"/>
    <w:rsid w:val="00B47407"/>
    <w:rsid w:val="00B52BCC"/>
    <w:rsid w:val="00B60248"/>
    <w:rsid w:val="00B7008E"/>
    <w:rsid w:val="00B81C16"/>
    <w:rsid w:val="00B850D0"/>
    <w:rsid w:val="00B86236"/>
    <w:rsid w:val="00B97FFE"/>
    <w:rsid w:val="00BC1D68"/>
    <w:rsid w:val="00BC514F"/>
    <w:rsid w:val="00BC55D0"/>
    <w:rsid w:val="00BD0353"/>
    <w:rsid w:val="00BD1979"/>
    <w:rsid w:val="00BD5807"/>
    <w:rsid w:val="00BD7615"/>
    <w:rsid w:val="00BE383E"/>
    <w:rsid w:val="00BE59FE"/>
    <w:rsid w:val="00BE6887"/>
    <w:rsid w:val="00BF10E4"/>
    <w:rsid w:val="00C041FB"/>
    <w:rsid w:val="00C0559B"/>
    <w:rsid w:val="00C106BE"/>
    <w:rsid w:val="00C15EB7"/>
    <w:rsid w:val="00C42628"/>
    <w:rsid w:val="00C42748"/>
    <w:rsid w:val="00C43832"/>
    <w:rsid w:val="00C47342"/>
    <w:rsid w:val="00C53E38"/>
    <w:rsid w:val="00C55637"/>
    <w:rsid w:val="00C56096"/>
    <w:rsid w:val="00C56E0B"/>
    <w:rsid w:val="00C83241"/>
    <w:rsid w:val="00C8527B"/>
    <w:rsid w:val="00C910EF"/>
    <w:rsid w:val="00CB2B92"/>
    <w:rsid w:val="00CB71EA"/>
    <w:rsid w:val="00CB787A"/>
    <w:rsid w:val="00CC0D54"/>
    <w:rsid w:val="00CC24F7"/>
    <w:rsid w:val="00CD37BA"/>
    <w:rsid w:val="00CE463A"/>
    <w:rsid w:val="00CE7972"/>
    <w:rsid w:val="00CF5095"/>
    <w:rsid w:val="00D20F13"/>
    <w:rsid w:val="00D2466E"/>
    <w:rsid w:val="00D26B5E"/>
    <w:rsid w:val="00D30A73"/>
    <w:rsid w:val="00D346A0"/>
    <w:rsid w:val="00D41278"/>
    <w:rsid w:val="00D42701"/>
    <w:rsid w:val="00D57F43"/>
    <w:rsid w:val="00D62D1C"/>
    <w:rsid w:val="00D67242"/>
    <w:rsid w:val="00D713F4"/>
    <w:rsid w:val="00D8491F"/>
    <w:rsid w:val="00D84935"/>
    <w:rsid w:val="00D91873"/>
    <w:rsid w:val="00DA0400"/>
    <w:rsid w:val="00DA33F6"/>
    <w:rsid w:val="00DA3BF7"/>
    <w:rsid w:val="00DA7F31"/>
    <w:rsid w:val="00DB12A0"/>
    <w:rsid w:val="00DB720A"/>
    <w:rsid w:val="00DC0199"/>
    <w:rsid w:val="00DC331C"/>
    <w:rsid w:val="00DC6A94"/>
    <w:rsid w:val="00DD38B6"/>
    <w:rsid w:val="00DD6474"/>
    <w:rsid w:val="00DE23EF"/>
    <w:rsid w:val="00DE3BF5"/>
    <w:rsid w:val="00DF2CFE"/>
    <w:rsid w:val="00DF75A4"/>
    <w:rsid w:val="00E03B8A"/>
    <w:rsid w:val="00E10668"/>
    <w:rsid w:val="00E20E1C"/>
    <w:rsid w:val="00E210F1"/>
    <w:rsid w:val="00E33CC0"/>
    <w:rsid w:val="00E346B7"/>
    <w:rsid w:val="00E3627F"/>
    <w:rsid w:val="00E444DB"/>
    <w:rsid w:val="00E64627"/>
    <w:rsid w:val="00E673D8"/>
    <w:rsid w:val="00E739BF"/>
    <w:rsid w:val="00E76335"/>
    <w:rsid w:val="00EA130B"/>
    <w:rsid w:val="00EA5D04"/>
    <w:rsid w:val="00EC437E"/>
    <w:rsid w:val="00EC6606"/>
    <w:rsid w:val="00EC7F65"/>
    <w:rsid w:val="00ED17DF"/>
    <w:rsid w:val="00EE749F"/>
    <w:rsid w:val="00EF0431"/>
    <w:rsid w:val="00EF4DA3"/>
    <w:rsid w:val="00EF6436"/>
    <w:rsid w:val="00EF77FA"/>
    <w:rsid w:val="00F01BCD"/>
    <w:rsid w:val="00F03B77"/>
    <w:rsid w:val="00F04B3C"/>
    <w:rsid w:val="00F12FD5"/>
    <w:rsid w:val="00F15460"/>
    <w:rsid w:val="00F225E4"/>
    <w:rsid w:val="00F31089"/>
    <w:rsid w:val="00F33DEB"/>
    <w:rsid w:val="00F3460F"/>
    <w:rsid w:val="00F37E77"/>
    <w:rsid w:val="00F45EB8"/>
    <w:rsid w:val="00F509ED"/>
    <w:rsid w:val="00F57F44"/>
    <w:rsid w:val="00F61E05"/>
    <w:rsid w:val="00F802FB"/>
    <w:rsid w:val="00F815F7"/>
    <w:rsid w:val="00F909C9"/>
    <w:rsid w:val="00F91F91"/>
    <w:rsid w:val="00F94734"/>
    <w:rsid w:val="00FA1C26"/>
    <w:rsid w:val="00FA7DD9"/>
    <w:rsid w:val="00FC43E2"/>
    <w:rsid w:val="00FD099A"/>
    <w:rsid w:val="00FE1039"/>
    <w:rsid w:val="00FE1A22"/>
    <w:rsid w:val="00FF3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57FC1CC"/>
  <w15:docId w15:val="{E9ED2E98-1999-4503-AD6C-6B58330B7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HAnsi"/>
        <w:sz w:val="24"/>
        <w:szCs w:val="22"/>
        <w:lang w:val="hu-H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01538C"/>
    <w:rPr>
      <w:rFonts w:cstheme="minorBidi"/>
    </w:rPr>
  </w:style>
  <w:style w:type="paragraph" w:styleId="Cmsor1">
    <w:name w:val="heading 1"/>
    <w:basedOn w:val="Norml"/>
    <w:next w:val="Norml"/>
    <w:link w:val="Cmsor1Char"/>
    <w:uiPriority w:val="9"/>
    <w:qFormat/>
    <w:rsid w:val="00DB720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D26B5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D26B5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Jegyzetszveg">
    <w:name w:val="annotation text"/>
    <w:basedOn w:val="Norml"/>
    <w:link w:val="JegyzetszvegChar"/>
    <w:uiPriority w:val="99"/>
    <w:rsid w:val="00FE1A22"/>
    <w:rPr>
      <w:rFonts w:eastAsia="Calibri"/>
      <w:sz w:val="20"/>
    </w:rPr>
  </w:style>
  <w:style w:type="character" w:customStyle="1" w:styleId="JegyzetszvegChar">
    <w:name w:val="Jegyzetszöveg Char"/>
    <w:basedOn w:val="Bekezdsalapbettpusa"/>
    <w:link w:val="Jegyzetszveg"/>
    <w:uiPriority w:val="99"/>
    <w:rsid w:val="00FE1A22"/>
    <w:rPr>
      <w:rFonts w:ascii="Times New Roman" w:eastAsia="Calibri" w:hAnsi="Times New Roman"/>
      <w:sz w:val="20"/>
    </w:rPr>
  </w:style>
  <w:style w:type="paragraph" w:styleId="lfej">
    <w:name w:val="header"/>
    <w:basedOn w:val="Norml"/>
    <w:link w:val="lfejChar"/>
    <w:unhideWhenUsed/>
    <w:rsid w:val="00402F50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rsid w:val="00402F50"/>
    <w:rPr>
      <w:rFonts w:cstheme="minorBidi"/>
    </w:rPr>
  </w:style>
  <w:style w:type="paragraph" w:styleId="llb">
    <w:name w:val="footer"/>
    <w:basedOn w:val="Norml"/>
    <w:link w:val="llbChar"/>
    <w:uiPriority w:val="99"/>
    <w:unhideWhenUsed/>
    <w:rsid w:val="00402F50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402F50"/>
    <w:rPr>
      <w:rFonts w:cstheme="minorBidi"/>
    </w:rPr>
  </w:style>
  <w:style w:type="paragraph" w:customStyle="1" w:styleId="szdszveg">
    <w:name w:val="szd_szöveg"/>
    <w:basedOn w:val="Norml"/>
    <w:qFormat/>
    <w:rsid w:val="003156EC"/>
    <w:pPr>
      <w:spacing w:line="360" w:lineRule="auto"/>
      <w:ind w:firstLine="397"/>
      <w:jc w:val="both"/>
    </w:pPr>
  </w:style>
  <w:style w:type="paragraph" w:customStyle="1" w:styleId="szdcmsor1">
    <w:name w:val="szd_címsor1"/>
    <w:basedOn w:val="Norml"/>
    <w:next w:val="szdszveg"/>
    <w:qFormat/>
    <w:rsid w:val="008E2628"/>
    <w:pPr>
      <w:keepNext/>
      <w:pageBreakBefore/>
      <w:numPr>
        <w:numId w:val="3"/>
      </w:numPr>
      <w:spacing w:before="360" w:after="120" w:line="360" w:lineRule="auto"/>
      <w:ind w:left="357" w:hanging="357"/>
    </w:pPr>
    <w:rPr>
      <w:rFonts w:cstheme="minorHAnsi"/>
      <w:b/>
      <w:sz w:val="28"/>
    </w:rPr>
  </w:style>
  <w:style w:type="paragraph" w:customStyle="1" w:styleId="szdcmsorszmozatlan">
    <w:name w:val="szd_címsor_számozatlan"/>
    <w:basedOn w:val="Norml"/>
    <w:next w:val="szdszveg"/>
    <w:qFormat/>
    <w:rsid w:val="00597E28"/>
    <w:pPr>
      <w:pageBreakBefore/>
      <w:spacing w:before="360" w:after="120"/>
      <w:outlineLvl w:val="0"/>
    </w:pPr>
    <w:rPr>
      <w:b/>
      <w:sz w:val="28"/>
    </w:rPr>
  </w:style>
  <w:style w:type="paragraph" w:customStyle="1" w:styleId="szdfelsorolsbet">
    <w:name w:val="szd_felsorolás_betű"/>
    <w:basedOn w:val="Norml"/>
    <w:qFormat/>
    <w:rsid w:val="00C041FB"/>
    <w:pPr>
      <w:spacing w:line="360" w:lineRule="auto"/>
    </w:pPr>
  </w:style>
  <w:style w:type="paragraph" w:customStyle="1" w:styleId="szdszakirodalom">
    <w:name w:val="szd_szakirodalom"/>
    <w:basedOn w:val="Norml"/>
    <w:qFormat/>
    <w:rsid w:val="00C55637"/>
    <w:pPr>
      <w:numPr>
        <w:numId w:val="13"/>
      </w:numPr>
      <w:spacing w:after="120"/>
    </w:pPr>
  </w:style>
  <w:style w:type="paragraph" w:customStyle="1" w:styleId="szdcmsor2">
    <w:name w:val="szd_címsor2"/>
    <w:basedOn w:val="Norml"/>
    <w:next w:val="szdszveg"/>
    <w:qFormat/>
    <w:rsid w:val="00597E28"/>
    <w:pPr>
      <w:keepNext/>
      <w:numPr>
        <w:ilvl w:val="1"/>
        <w:numId w:val="3"/>
      </w:numPr>
      <w:spacing w:before="240" w:line="360" w:lineRule="auto"/>
      <w:ind w:left="737" w:hanging="567"/>
      <w:outlineLvl w:val="1"/>
    </w:pPr>
    <w:rPr>
      <w:b/>
      <w:sz w:val="26"/>
    </w:rPr>
  </w:style>
  <w:style w:type="paragraph" w:customStyle="1" w:styleId="szdbra">
    <w:name w:val="szd_ábra"/>
    <w:basedOn w:val="szdszveg"/>
    <w:next w:val="szdbracm"/>
    <w:qFormat/>
    <w:rsid w:val="003156EC"/>
    <w:pPr>
      <w:spacing w:before="120"/>
      <w:ind w:firstLine="57"/>
      <w:jc w:val="center"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494EA7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494EA7"/>
    <w:rPr>
      <w:rFonts w:ascii="Tahoma" w:hAnsi="Tahoma" w:cs="Tahoma"/>
      <w:sz w:val="16"/>
      <w:szCs w:val="16"/>
    </w:rPr>
  </w:style>
  <w:style w:type="paragraph" w:customStyle="1" w:styleId="szdbracm">
    <w:name w:val="szd_ábracím"/>
    <w:basedOn w:val="szdbra"/>
    <w:next w:val="szdszveg"/>
    <w:qFormat/>
    <w:rsid w:val="00EE749F"/>
    <w:pPr>
      <w:spacing w:before="0" w:after="120"/>
    </w:pPr>
    <w:rPr>
      <w:b/>
      <w:i/>
    </w:rPr>
  </w:style>
  <w:style w:type="paragraph" w:customStyle="1" w:styleId="szdcmsor3">
    <w:name w:val="szd_címsor3"/>
    <w:basedOn w:val="szdszveg"/>
    <w:next w:val="szdszveg"/>
    <w:qFormat/>
    <w:rsid w:val="00597E28"/>
    <w:pPr>
      <w:keepNext/>
      <w:numPr>
        <w:ilvl w:val="2"/>
        <w:numId w:val="3"/>
      </w:numPr>
      <w:spacing w:before="120"/>
      <w:ind w:left="1020" w:hanging="680"/>
      <w:outlineLvl w:val="2"/>
    </w:pPr>
    <w:rPr>
      <w:b/>
      <w:i/>
    </w:rPr>
  </w:style>
  <w:style w:type="paragraph" w:customStyle="1" w:styleId="szdtblzatcm">
    <w:name w:val="szd_táblázatcím"/>
    <w:basedOn w:val="szdszveg"/>
    <w:next w:val="szdtblzat"/>
    <w:qFormat/>
    <w:rsid w:val="00EE749F"/>
    <w:pPr>
      <w:spacing w:before="240"/>
      <w:ind w:firstLine="0"/>
      <w:jc w:val="right"/>
    </w:pPr>
    <w:rPr>
      <w:b/>
      <w:i/>
    </w:rPr>
  </w:style>
  <w:style w:type="paragraph" w:customStyle="1" w:styleId="szdtblzat">
    <w:name w:val="szd_táblázat"/>
    <w:basedOn w:val="szdtblzatcm"/>
    <w:next w:val="szdszveg"/>
    <w:qFormat/>
    <w:rsid w:val="00C8527B"/>
    <w:pPr>
      <w:spacing w:before="0" w:line="240" w:lineRule="auto"/>
      <w:jc w:val="left"/>
    </w:pPr>
    <w:rPr>
      <w:i w:val="0"/>
    </w:rPr>
  </w:style>
  <w:style w:type="table" w:styleId="Rcsostblzat">
    <w:name w:val="Table Grid"/>
    <w:basedOn w:val="Normltblzat"/>
    <w:uiPriority w:val="59"/>
    <w:rsid w:val="00C852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zdtblzatfej">
    <w:name w:val="szd_táblázatfej"/>
    <w:basedOn w:val="szdtblzat"/>
    <w:qFormat/>
    <w:rsid w:val="00C8527B"/>
    <w:pPr>
      <w:spacing w:before="40" w:after="40"/>
      <w:jc w:val="center"/>
    </w:pPr>
    <w:rPr>
      <w:rFonts w:cstheme="minorHAnsi"/>
      <w:b w:val="0"/>
      <w:sz w:val="22"/>
    </w:rPr>
  </w:style>
  <w:style w:type="paragraph" w:customStyle="1" w:styleId="szdtblzattrzs">
    <w:name w:val="szd_táblázattörzs"/>
    <w:basedOn w:val="szdtblzat"/>
    <w:qFormat/>
    <w:rsid w:val="00EE749F"/>
    <w:pPr>
      <w:spacing w:before="60" w:after="40"/>
    </w:pPr>
    <w:rPr>
      <w:rFonts w:cstheme="minorHAnsi"/>
      <w:b w:val="0"/>
      <w:i/>
      <w:sz w:val="22"/>
    </w:rPr>
  </w:style>
  <w:style w:type="character" w:styleId="Finomkiemels">
    <w:name w:val="Subtle Emphasis"/>
    <w:basedOn w:val="Bekezdsalapbettpusa"/>
    <w:uiPriority w:val="19"/>
    <w:qFormat/>
    <w:rsid w:val="00681B86"/>
    <w:rPr>
      <w:i/>
      <w:iCs/>
      <w:color w:val="808080" w:themeColor="text1" w:themeTint="7F"/>
    </w:rPr>
  </w:style>
  <w:style w:type="paragraph" w:customStyle="1" w:styleId="szdsszefggs">
    <w:name w:val="szd_összefüggés"/>
    <w:basedOn w:val="szdszveg"/>
    <w:next w:val="szdszveg"/>
    <w:qFormat/>
    <w:rsid w:val="005148DB"/>
    <w:pPr>
      <w:tabs>
        <w:tab w:val="center" w:pos="4394"/>
        <w:tab w:val="right" w:pos="8789"/>
      </w:tabs>
      <w:ind w:firstLine="0"/>
      <w:jc w:val="left"/>
    </w:pPr>
  </w:style>
  <w:style w:type="character" w:styleId="Helyrzszveg">
    <w:name w:val="Placeholder Text"/>
    <w:basedOn w:val="Bekezdsalapbettpusa"/>
    <w:uiPriority w:val="99"/>
    <w:semiHidden/>
    <w:rsid w:val="005148DB"/>
    <w:rPr>
      <w:color w:val="808080"/>
    </w:rPr>
  </w:style>
  <w:style w:type="paragraph" w:customStyle="1" w:styleId="szdfelsorols">
    <w:name w:val="szd_felsorolás"/>
    <w:basedOn w:val="szdszveg"/>
    <w:qFormat/>
    <w:rsid w:val="00A1226E"/>
    <w:pPr>
      <w:numPr>
        <w:numId w:val="5"/>
      </w:numPr>
      <w:ind w:hanging="357"/>
      <w:jc w:val="left"/>
    </w:pPr>
  </w:style>
  <w:style w:type="paragraph" w:customStyle="1" w:styleId="szdfelsorolsszm">
    <w:name w:val="szd_felsorolás_szám"/>
    <w:basedOn w:val="szdfelsorolsbet"/>
    <w:qFormat/>
    <w:rsid w:val="00B86236"/>
    <w:pPr>
      <w:numPr>
        <w:numId w:val="7"/>
      </w:numPr>
    </w:pPr>
  </w:style>
  <w:style w:type="character" w:customStyle="1" w:styleId="Cmsor1Char">
    <w:name w:val="Címsor 1 Char"/>
    <w:basedOn w:val="Bekezdsalapbettpusa"/>
    <w:link w:val="Cmsor1"/>
    <w:uiPriority w:val="9"/>
    <w:rsid w:val="00DB72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DB720A"/>
    <w:pPr>
      <w:spacing w:line="276" w:lineRule="auto"/>
      <w:outlineLvl w:val="9"/>
    </w:pPr>
  </w:style>
  <w:style w:type="paragraph" w:styleId="TJ2">
    <w:name w:val="toc 2"/>
    <w:basedOn w:val="Norml"/>
    <w:next w:val="Norml"/>
    <w:autoRedefine/>
    <w:uiPriority w:val="39"/>
    <w:unhideWhenUsed/>
    <w:qFormat/>
    <w:rsid w:val="00DB720A"/>
    <w:pPr>
      <w:ind w:left="240"/>
    </w:pPr>
    <w:rPr>
      <w:rFonts w:asciiTheme="minorHAnsi" w:hAnsiTheme="minorHAnsi"/>
      <w:smallCaps/>
      <w:sz w:val="20"/>
      <w:szCs w:val="20"/>
    </w:rPr>
  </w:style>
  <w:style w:type="paragraph" w:styleId="TJ1">
    <w:name w:val="toc 1"/>
    <w:basedOn w:val="Norml"/>
    <w:next w:val="Norml"/>
    <w:autoRedefine/>
    <w:uiPriority w:val="39"/>
    <w:unhideWhenUsed/>
    <w:qFormat/>
    <w:rsid w:val="00DB720A"/>
    <w:pPr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paragraph" w:styleId="TJ3">
    <w:name w:val="toc 3"/>
    <w:basedOn w:val="Norml"/>
    <w:next w:val="Norml"/>
    <w:autoRedefine/>
    <w:uiPriority w:val="39"/>
    <w:unhideWhenUsed/>
    <w:qFormat/>
    <w:rsid w:val="00DB720A"/>
    <w:pPr>
      <w:ind w:left="480"/>
    </w:pPr>
    <w:rPr>
      <w:rFonts w:asciiTheme="minorHAnsi" w:hAnsiTheme="minorHAnsi"/>
      <w:i/>
      <w:iCs/>
      <w:sz w:val="20"/>
      <w:szCs w:val="20"/>
    </w:rPr>
  </w:style>
  <w:style w:type="character" w:customStyle="1" w:styleId="Cmsor2Char">
    <w:name w:val="Címsor 2 Char"/>
    <w:basedOn w:val="Bekezdsalapbettpusa"/>
    <w:link w:val="Cmsor2"/>
    <w:uiPriority w:val="9"/>
    <w:rsid w:val="00D26B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D26B5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J4">
    <w:name w:val="toc 4"/>
    <w:basedOn w:val="Norml"/>
    <w:next w:val="Norml"/>
    <w:autoRedefine/>
    <w:uiPriority w:val="39"/>
    <w:unhideWhenUsed/>
    <w:rsid w:val="00D26B5E"/>
    <w:pPr>
      <w:ind w:left="720"/>
    </w:pPr>
    <w:rPr>
      <w:rFonts w:asciiTheme="minorHAnsi" w:hAnsiTheme="minorHAnsi"/>
      <w:sz w:val="18"/>
      <w:szCs w:val="18"/>
    </w:rPr>
  </w:style>
  <w:style w:type="paragraph" w:styleId="TJ5">
    <w:name w:val="toc 5"/>
    <w:basedOn w:val="Norml"/>
    <w:next w:val="Norml"/>
    <w:autoRedefine/>
    <w:uiPriority w:val="39"/>
    <w:unhideWhenUsed/>
    <w:rsid w:val="00D26B5E"/>
    <w:pPr>
      <w:ind w:left="960"/>
    </w:pPr>
    <w:rPr>
      <w:rFonts w:asciiTheme="minorHAnsi" w:hAnsiTheme="minorHAnsi"/>
      <w:sz w:val="18"/>
      <w:szCs w:val="18"/>
    </w:rPr>
  </w:style>
  <w:style w:type="paragraph" w:styleId="TJ6">
    <w:name w:val="toc 6"/>
    <w:basedOn w:val="Norml"/>
    <w:next w:val="Norml"/>
    <w:autoRedefine/>
    <w:uiPriority w:val="39"/>
    <w:unhideWhenUsed/>
    <w:rsid w:val="00D26B5E"/>
    <w:pPr>
      <w:ind w:left="1200"/>
    </w:pPr>
    <w:rPr>
      <w:rFonts w:asciiTheme="minorHAnsi" w:hAnsiTheme="minorHAnsi"/>
      <w:sz w:val="18"/>
      <w:szCs w:val="18"/>
    </w:rPr>
  </w:style>
  <w:style w:type="paragraph" w:styleId="TJ7">
    <w:name w:val="toc 7"/>
    <w:basedOn w:val="Norml"/>
    <w:next w:val="Norml"/>
    <w:autoRedefine/>
    <w:uiPriority w:val="39"/>
    <w:unhideWhenUsed/>
    <w:rsid w:val="00D26B5E"/>
    <w:pPr>
      <w:ind w:left="1440"/>
    </w:pPr>
    <w:rPr>
      <w:rFonts w:asciiTheme="minorHAnsi" w:hAnsiTheme="minorHAnsi"/>
      <w:sz w:val="18"/>
      <w:szCs w:val="18"/>
    </w:rPr>
  </w:style>
  <w:style w:type="paragraph" w:styleId="TJ8">
    <w:name w:val="toc 8"/>
    <w:basedOn w:val="Norml"/>
    <w:next w:val="Norml"/>
    <w:autoRedefine/>
    <w:uiPriority w:val="39"/>
    <w:unhideWhenUsed/>
    <w:rsid w:val="00D26B5E"/>
    <w:pPr>
      <w:ind w:left="1680"/>
    </w:pPr>
    <w:rPr>
      <w:rFonts w:asciiTheme="minorHAnsi" w:hAnsiTheme="minorHAnsi"/>
      <w:sz w:val="18"/>
      <w:szCs w:val="18"/>
    </w:rPr>
  </w:style>
  <w:style w:type="paragraph" w:styleId="TJ9">
    <w:name w:val="toc 9"/>
    <w:basedOn w:val="Norml"/>
    <w:next w:val="Norml"/>
    <w:autoRedefine/>
    <w:uiPriority w:val="39"/>
    <w:unhideWhenUsed/>
    <w:rsid w:val="00D26B5E"/>
    <w:pPr>
      <w:ind w:left="1920"/>
    </w:pPr>
    <w:rPr>
      <w:rFonts w:asciiTheme="minorHAnsi" w:hAnsiTheme="minorHAnsi"/>
      <w:sz w:val="18"/>
      <w:szCs w:val="18"/>
    </w:rPr>
  </w:style>
  <w:style w:type="character" w:styleId="Hiperhivatkozs">
    <w:name w:val="Hyperlink"/>
    <w:basedOn w:val="Bekezdsalapbettpusa"/>
    <w:uiPriority w:val="99"/>
    <w:unhideWhenUsed/>
    <w:rsid w:val="00D26B5E"/>
    <w:rPr>
      <w:color w:val="0000FF" w:themeColor="hyperlink"/>
      <w:u w:val="single"/>
    </w:rPr>
  </w:style>
  <w:style w:type="paragraph" w:customStyle="1" w:styleId="szdcmsortartalomjegyzk">
    <w:name w:val="szd_címsor_tartalomjegyzék"/>
    <w:basedOn w:val="szdcmsorszmozatlan"/>
    <w:next w:val="szdszveg"/>
    <w:qFormat/>
    <w:rsid w:val="00680CD7"/>
    <w:pPr>
      <w:spacing w:after="600"/>
    </w:pPr>
  </w:style>
  <w:style w:type="character" w:styleId="Jegyzethivatkozs">
    <w:name w:val="annotation reference"/>
    <w:basedOn w:val="Bekezdsalapbettpusa"/>
    <w:uiPriority w:val="99"/>
    <w:semiHidden/>
    <w:unhideWhenUsed/>
    <w:rsid w:val="00C15EB7"/>
    <w:rPr>
      <w:sz w:val="16"/>
      <w:szCs w:val="16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9B4476"/>
    <w:rPr>
      <w:rFonts w:eastAsiaTheme="minorHAnsi"/>
      <w:b/>
      <w:bCs/>
      <w:szCs w:val="20"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9B4476"/>
    <w:rPr>
      <w:rFonts w:ascii="Times New Roman" w:eastAsia="Calibri" w:hAnsi="Times New Roman" w:cstheme="minorBidi"/>
      <w:b/>
      <w:bCs/>
      <w:sz w:val="20"/>
      <w:szCs w:val="20"/>
    </w:rPr>
  </w:style>
  <w:style w:type="paragraph" w:styleId="brajegyzk">
    <w:name w:val="table of figures"/>
    <w:basedOn w:val="Norml"/>
    <w:next w:val="Norml"/>
    <w:uiPriority w:val="99"/>
    <w:unhideWhenUsed/>
    <w:rsid w:val="008B1AB2"/>
  </w:style>
  <w:style w:type="character" w:styleId="Mrltotthiperhivatkozs">
    <w:name w:val="FollowedHyperlink"/>
    <w:basedOn w:val="Bekezdsalapbettpusa"/>
    <w:uiPriority w:val="99"/>
    <w:semiHidden/>
    <w:unhideWhenUsed/>
    <w:rsid w:val="00BC55D0"/>
    <w:rPr>
      <w:color w:val="800080" w:themeColor="followedHyperlink"/>
      <w:u w:val="single"/>
    </w:rPr>
  </w:style>
  <w:style w:type="paragraph" w:customStyle="1" w:styleId="szdforrskd">
    <w:name w:val="szd_forráskód"/>
    <w:basedOn w:val="szdszveg"/>
    <w:qFormat/>
    <w:rsid w:val="009361C4"/>
    <w:pPr>
      <w:tabs>
        <w:tab w:val="left" w:pos="680"/>
        <w:tab w:val="left" w:pos="964"/>
        <w:tab w:val="left" w:pos="1247"/>
        <w:tab w:val="left" w:pos="1531"/>
        <w:tab w:val="left" w:pos="1814"/>
        <w:tab w:val="left" w:pos="2098"/>
      </w:tabs>
      <w:spacing w:line="240" w:lineRule="auto"/>
      <w:contextualSpacing/>
    </w:pPr>
    <w:rPr>
      <w:noProof/>
    </w:rPr>
  </w:style>
  <w:style w:type="paragraph" w:styleId="Listaszerbekezds">
    <w:name w:val="List Paragraph"/>
    <w:basedOn w:val="Norml"/>
    <w:uiPriority w:val="34"/>
    <w:qFormat/>
    <w:rsid w:val="00443366"/>
    <w:pPr>
      <w:ind w:left="720"/>
      <w:contextualSpacing/>
    </w:pPr>
    <w:rPr>
      <w:rFonts w:eastAsia="Times New Roman" w:cs="Times New Roman"/>
      <w:szCs w:val="24"/>
      <w:lang w:eastAsia="hu-HU"/>
    </w:rPr>
  </w:style>
  <w:style w:type="paragraph" w:customStyle="1" w:styleId="Default">
    <w:name w:val="Default"/>
    <w:rsid w:val="00443366"/>
    <w:pPr>
      <w:autoSpaceDE w:val="0"/>
      <w:autoSpaceDN w:val="0"/>
      <w:adjustRightInd w:val="0"/>
    </w:pPr>
    <w:rPr>
      <w:rFonts w:ascii="Open Sans" w:eastAsia="Times New Roman" w:hAnsi="Open Sans" w:cs="Open Sans"/>
      <w:color w:val="000000"/>
      <w:szCs w:val="24"/>
      <w:lang w:eastAsia="hu-HU"/>
    </w:rPr>
  </w:style>
  <w:style w:type="character" w:customStyle="1" w:styleId="Feloldatlanmegemlts1">
    <w:name w:val="Feloldatlan megemlítés1"/>
    <w:basedOn w:val="Bekezdsalapbettpusa"/>
    <w:uiPriority w:val="99"/>
    <w:semiHidden/>
    <w:unhideWhenUsed/>
    <w:rsid w:val="002F56D9"/>
    <w:rPr>
      <w:color w:val="605E5C"/>
      <w:shd w:val="clear" w:color="auto" w:fill="E1DFDD"/>
    </w:rPr>
  </w:style>
  <w:style w:type="character" w:styleId="Feloldatlanmegemlts">
    <w:name w:val="Unresolved Mention"/>
    <w:basedOn w:val="Bekezdsalapbettpusa"/>
    <w:uiPriority w:val="99"/>
    <w:semiHidden/>
    <w:unhideWhenUsed/>
    <w:rsid w:val="001276FE"/>
    <w:rPr>
      <w:color w:val="605E5C"/>
      <w:shd w:val="clear" w:color="auto" w:fill="E1DFDD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CB787A"/>
    <w:rPr>
      <w:rFonts w:ascii="Consolas" w:hAnsi="Consolas"/>
      <w:sz w:val="20"/>
      <w:szCs w:val="20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CB787A"/>
    <w:rPr>
      <w:rFonts w:ascii="Consolas" w:hAnsi="Consolas" w:cstheme="min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9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87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3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5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30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4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1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2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9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94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4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2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4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32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7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1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8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7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4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13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52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71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84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16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7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89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77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84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2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46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57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users/NickDale/projects/4/views/1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21" Type="http://schemas.openxmlformats.org/officeDocument/2006/relationships/image" Target="media/image9.png"/><Relationship Id="rId34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hyperlink" Target="https://github.com/NickDale/Mozi-beadando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31" Type="http://schemas.openxmlformats.org/officeDocument/2006/relationships/image" Target="media/image1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footer" Target="footer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Downloads\szakdolgozat_sablon.dotx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D4E91B6039446843A11EE1171D1AAF07" ma:contentTypeVersion="14" ma:contentTypeDescription="Új dokumentum létrehozása." ma:contentTypeScope="" ma:versionID="d0ccb6e40eb2aae0ba82ef2830d3e4aa">
  <xsd:schema xmlns:xsd="http://www.w3.org/2001/XMLSchema" xmlns:xs="http://www.w3.org/2001/XMLSchema" xmlns:p="http://schemas.microsoft.com/office/2006/metadata/properties" xmlns:ns3="91df96f9-7c7a-4c31-9a3b-5fabe5ca6310" xmlns:ns4="1f802792-1a7e-4293-bd20-a43464dc15f5" targetNamespace="http://schemas.microsoft.com/office/2006/metadata/properties" ma:root="true" ma:fieldsID="20d336e911b8bd9cdc5731b9d1395a40" ns3:_="" ns4:_="">
    <xsd:import namespace="91df96f9-7c7a-4c31-9a3b-5fabe5ca6310"/>
    <xsd:import namespace="1f802792-1a7e-4293-bd20-a43464dc15f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df96f9-7c7a-4c31-9a3b-5fabe5ca63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802792-1a7e-4293-bd20-a43464dc15f5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Résztvevők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Megosztva részletekkel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Megosztási tipp kivonat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083A4DA-6341-4BD9-9874-7DE73384CA2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3ED3CC5-5E15-40A9-862D-ADFD8D0223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df96f9-7c7a-4c31-9a3b-5fabe5ca6310"/>
    <ds:schemaRef ds:uri="1f802792-1a7e-4293-bd20-a43464dc15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1AEC0BD-DB3E-43AA-88F3-F0276DFAAB9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A5ADF9F-F414-4EDD-B15C-9C21DC846D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szakdolgozat_sablon.dotx</Template>
  <TotalTime>333</TotalTime>
  <Pages>16</Pages>
  <Words>1077</Words>
  <Characters>7435</Characters>
  <Application>Microsoft Office Word</Application>
  <DocSecurity>0</DocSecurity>
  <Lines>61</Lines>
  <Paragraphs>16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Windows-felhasználó</dc:creator>
  <cp:lastModifiedBy>Balogh Norbert</cp:lastModifiedBy>
  <cp:revision>49</cp:revision>
  <dcterms:created xsi:type="dcterms:W3CDTF">2024-11-22T16:15:00Z</dcterms:created>
  <dcterms:modified xsi:type="dcterms:W3CDTF">2024-11-29T19:23:00Z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0x010100D4E91B6039446843A11EE1171D1AAF07</vt:lpwstr>
  </property>
</Properties>
</file>